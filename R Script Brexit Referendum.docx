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5A123F" w14:textId="77777777" w:rsidR="00330871" w:rsidRPr="00754825" w:rsidRDefault="006374F6">
      <w:pPr>
        <w:rPr>
          <w:lang w:val="en-US"/>
        </w:rPr>
      </w:pPr>
      <w:r>
        <w:rPr>
          <w:b/>
          <w:u w:val="single"/>
          <w:lang w:val="en-US"/>
        </w:rPr>
        <w:t>R Script</w:t>
      </w:r>
      <w:r>
        <w:rPr>
          <w:b/>
          <w:lang w:val="en-US"/>
        </w:rPr>
        <w:t xml:space="preserve"> </w:t>
      </w:r>
    </w:p>
    <w:p w14:paraId="457AD57A" w14:textId="77777777" w:rsidR="00330871" w:rsidRPr="00754825" w:rsidRDefault="006374F6">
      <w:pPr>
        <w:rPr>
          <w:lang w:val="en-US"/>
        </w:rPr>
      </w:pPr>
      <w:r>
        <w:rPr>
          <w:b/>
          <w:lang w:val="en-US"/>
        </w:rPr>
        <w:t xml:space="preserve"> #Data Preparation and Cleaning </w:t>
      </w:r>
    </w:p>
    <w:p w14:paraId="145C73F4" w14:textId="77777777" w:rsidR="00330871" w:rsidRPr="00754825" w:rsidRDefault="006374F6">
      <w:pPr>
        <w:rPr>
          <w:lang w:val="en-US"/>
        </w:rPr>
      </w:pPr>
      <w:r>
        <w:rPr>
          <w:b/>
          <w:lang w:val="en-US"/>
        </w:rPr>
        <w:t xml:space="preserve"> #Census dataset</w:t>
      </w:r>
    </w:p>
    <w:p w14:paraId="39D907D2" w14:textId="77777777" w:rsidR="00330871" w:rsidRDefault="006374F6">
      <w:pPr>
        <w:rPr>
          <w:lang w:val="en-US"/>
        </w:rPr>
      </w:pPr>
      <w:r>
        <w:rPr>
          <w:lang w:val="en-US"/>
        </w:rPr>
        <w:t xml:space="preserve"> census &lt;- census[,-c(1,5:23)] popullation &lt;- census[,-1] </w:t>
      </w:r>
    </w:p>
    <w:p w14:paraId="560DD542" w14:textId="77777777" w:rsidR="00330871" w:rsidRDefault="006374F6">
      <w:pPr>
        <w:rPr>
          <w:lang w:val="en-US"/>
        </w:rPr>
      </w:pPr>
      <w:r>
        <w:rPr>
          <w:lang w:val="en-US"/>
        </w:rPr>
        <w:t xml:space="preserve">colnames(popullation)[2] &lt;- "Popullation" </w:t>
      </w:r>
    </w:p>
    <w:p w14:paraId="6BBB3A3D" w14:textId="77777777" w:rsidR="00330871" w:rsidRPr="00754825" w:rsidRDefault="006374F6">
      <w:pPr>
        <w:rPr>
          <w:lang w:val="en-US"/>
        </w:rPr>
      </w:pPr>
      <w:r>
        <w:rPr>
          <w:lang w:val="en-US"/>
        </w:rPr>
        <w:t xml:space="preserve"> </w:t>
      </w:r>
      <w:r>
        <w:rPr>
          <w:b/>
          <w:lang w:val="en-US"/>
        </w:rPr>
        <w:t>#Referendum Results dataset</w:t>
      </w:r>
    </w:p>
    <w:p w14:paraId="08B61A45" w14:textId="77777777" w:rsidR="00330871" w:rsidRDefault="006374F6">
      <w:pPr>
        <w:rPr>
          <w:lang w:val="en-US"/>
        </w:rPr>
      </w:pPr>
      <w:r>
        <w:rPr>
          <w:lang w:val="en-US"/>
        </w:rPr>
        <w:t xml:space="preserve"> referendum &lt;- </w:t>
      </w:r>
      <w:r>
        <w:rPr>
          <w:lang w:val="en-US"/>
        </w:rPr>
        <w:t xml:space="preserve">EU.referendum.result.data[,-c(1:4,12,13,15:19,7)] </w:t>
      </w:r>
    </w:p>
    <w:p w14:paraId="4D1A6FF4" w14:textId="77777777" w:rsidR="00330871" w:rsidRPr="00754825" w:rsidRDefault="006374F6">
      <w:pPr>
        <w:rPr>
          <w:lang w:val="en-US"/>
        </w:rPr>
      </w:pPr>
      <w:r>
        <w:rPr>
          <w:lang w:val="en-US"/>
        </w:rPr>
        <w:t xml:space="preserve"> </w:t>
      </w:r>
      <w:r>
        <w:rPr>
          <w:b/>
          <w:lang w:val="en-US"/>
        </w:rPr>
        <w:t xml:space="preserve">#General elections results 2015 </w:t>
      </w:r>
    </w:p>
    <w:p w14:paraId="0A45C7E6" w14:textId="77777777" w:rsidR="00330871" w:rsidRDefault="006374F6">
      <w:pPr>
        <w:rPr>
          <w:lang w:val="en-US"/>
        </w:rPr>
      </w:pPr>
      <w:r>
        <w:rPr>
          <w:lang w:val="en-US"/>
        </w:rPr>
        <w:t xml:space="preserve"> results1 &lt;- RESULTS.FOR.ANALYSIS[,-c(1,3,4,5,6,7)] results2 &lt;- results1[,-c(4:20,22:40,42:46)] results3 &lt;- results2[,-c(7:21,23,25:50)] results4 &lt;- results3[,-c(9:41,43:5</w:t>
      </w:r>
      <w:r>
        <w:rPr>
          <w:lang w:val="en-US"/>
        </w:rPr>
        <w:t xml:space="preserve">0)] results &lt;- results4[-c(10:17,2,3)] results &lt;- results[,-3] </w:t>
      </w:r>
    </w:p>
    <w:p w14:paraId="32127761" w14:textId="77777777" w:rsidR="00330871" w:rsidRDefault="006374F6">
      <w:pPr>
        <w:rPr>
          <w:lang w:val="en-US"/>
        </w:rPr>
      </w:pPr>
      <w:r>
        <w:rPr>
          <w:lang w:val="en-US"/>
        </w:rPr>
        <w:t xml:space="preserve"> </w:t>
      </w:r>
    </w:p>
    <w:p w14:paraId="097AA041" w14:textId="77777777" w:rsidR="00330871" w:rsidRDefault="006374F6">
      <w:pPr>
        <w:rPr>
          <w:b/>
          <w:lang w:val="en-US"/>
        </w:rPr>
      </w:pPr>
      <w:r>
        <w:rPr>
          <w:b/>
          <w:lang w:val="en-US"/>
        </w:rPr>
        <w:t xml:space="preserve">#Treating the NAs </w:t>
      </w:r>
    </w:p>
    <w:p w14:paraId="40629330" w14:textId="77777777" w:rsidR="00330871" w:rsidRDefault="006374F6">
      <w:pPr>
        <w:rPr>
          <w:lang w:val="en-US"/>
        </w:rPr>
      </w:pPr>
      <w:r>
        <w:rPr>
          <w:lang w:val="en-US"/>
        </w:rPr>
        <w:t xml:space="preserve"> colnames(results)[1] &lt;- "Area" </w:t>
      </w:r>
    </w:p>
    <w:p w14:paraId="20B56D69" w14:textId="77777777" w:rsidR="00330871" w:rsidRDefault="006374F6">
      <w:pPr>
        <w:rPr>
          <w:lang w:val="en-US"/>
        </w:rPr>
      </w:pPr>
      <w:r>
        <w:rPr>
          <w:lang w:val="en-US"/>
        </w:rPr>
        <w:t xml:space="preserve">Results_NA_count &lt;- apply(is.na(results), 2, sum) </w:t>
      </w:r>
    </w:p>
    <w:p w14:paraId="6B3307DE" w14:textId="77777777" w:rsidR="00330871" w:rsidRDefault="006374F6">
      <w:pPr>
        <w:rPr>
          <w:lang w:val="en-US"/>
        </w:rPr>
      </w:pPr>
      <w:r>
        <w:rPr>
          <w:lang w:val="en-US"/>
        </w:rPr>
        <w:t xml:space="preserve">Results_NA_count </w:t>
      </w:r>
    </w:p>
    <w:p w14:paraId="1FC1CEBB" w14:textId="77777777" w:rsidR="00330871" w:rsidRDefault="006374F6">
      <w:pPr>
        <w:rPr>
          <w:lang w:val="en-US"/>
        </w:rPr>
      </w:pPr>
      <w:r>
        <w:rPr>
          <w:lang w:val="en-US"/>
        </w:rPr>
        <w:t xml:space="preserve">Results_NA_perc &lt;- Results_NA_count / dim(results)[1] * 100 </w:t>
      </w:r>
    </w:p>
    <w:p w14:paraId="692491CE" w14:textId="77777777" w:rsidR="00330871" w:rsidRDefault="006374F6">
      <w:pPr>
        <w:rPr>
          <w:lang w:val="en-US"/>
        </w:rPr>
      </w:pPr>
      <w:r>
        <w:rPr>
          <w:lang w:val="en-US"/>
        </w:rPr>
        <w:t>Results_</w:t>
      </w:r>
      <w:r>
        <w:rPr>
          <w:lang w:val="en-US"/>
        </w:rPr>
        <w:t xml:space="preserve">NA_perc </w:t>
      </w:r>
    </w:p>
    <w:p w14:paraId="3AFA7CAE" w14:textId="77777777" w:rsidR="00330871" w:rsidRDefault="006374F6">
      <w:pPr>
        <w:rPr>
          <w:lang w:val="en-US"/>
        </w:rPr>
      </w:pPr>
      <w:r>
        <w:rPr>
          <w:lang w:val="en-US"/>
        </w:rPr>
        <w:t xml:space="preserve">results[is.na(results$C), 'C'] = '1' results[is.na(results$Green), 'Green'] = '1' results[is.na(results$Lab), 'Lab'] = '1' results[is.na(results$LD), 'LD'] = '1' results[is.na(results$UKIP), 'UKIP'] = '1' colnames(results)[1] &lt;- "Area" </w:t>
      </w:r>
    </w:p>
    <w:p w14:paraId="368DE7D1" w14:textId="77777777" w:rsidR="00330871" w:rsidRDefault="006374F6">
      <w:r>
        <w:rPr>
          <w:lang w:val="en-US"/>
        </w:rPr>
        <w:t xml:space="preserve"> </w:t>
      </w:r>
      <w:r>
        <w:rPr>
          <w:b/>
          <w:lang w:val="en-US"/>
        </w:rPr>
        <w:t>#Income and Tax dataset</w:t>
      </w:r>
    </w:p>
    <w:p w14:paraId="7D031723" w14:textId="77777777" w:rsidR="00330871" w:rsidRDefault="006374F6">
      <w:pPr>
        <w:rPr>
          <w:lang w:val="en-US"/>
        </w:rPr>
      </w:pPr>
      <w:r>
        <w:rPr>
          <w:lang w:val="en-US"/>
        </w:rPr>
        <w:t xml:space="preserve"> Income_and_Tax &lt;- NS_Table_3_15_1516[,-c(2:15,19,20,23,16)] colnames(Income_and_Tax)[1] &lt;- "Area" colnames(Income_and_Tax)[2] &lt;- "Mean_Income" colnames(Income_and_Tax)[3] &lt;- "Median_Income" colnames(Income_and_Tax)[4] &lt;- "Mean_Tax"</w:t>
      </w:r>
      <w:r>
        <w:rPr>
          <w:lang w:val="en-US"/>
        </w:rPr>
        <w:t xml:space="preserve"> colnames(Income_and_Tax)[5] &lt;- "Median_Tax" </w:t>
      </w:r>
    </w:p>
    <w:p w14:paraId="7A9B8E3A" w14:textId="77777777" w:rsidR="00330871" w:rsidRDefault="006374F6">
      <w:pPr>
        <w:rPr>
          <w:lang w:val="en-US"/>
        </w:rPr>
      </w:pPr>
      <w:r>
        <w:rPr>
          <w:lang w:val="en-US"/>
        </w:rPr>
        <w:t xml:space="preserve">Income_and_Tax &lt;- na.omit(Income_and_Tax)  </w:t>
      </w:r>
    </w:p>
    <w:p w14:paraId="3CAC324B" w14:textId="77777777" w:rsidR="00330871" w:rsidRDefault="006374F6">
      <w:pPr>
        <w:rPr>
          <w:lang w:val="en-US"/>
        </w:rPr>
      </w:pPr>
      <w:r>
        <w:rPr>
          <w:lang w:val="en-US"/>
        </w:rPr>
        <w:t xml:space="preserve">Income_and_Tax$Area &lt;- factor(Income_and_Tax$Area) </w:t>
      </w:r>
    </w:p>
    <w:p w14:paraId="35123E64" w14:textId="77777777" w:rsidR="00330871" w:rsidRDefault="006374F6">
      <w:pPr>
        <w:rPr>
          <w:lang w:val="en-US"/>
        </w:rPr>
      </w:pPr>
      <w:r>
        <w:rPr>
          <w:lang w:val="en-US"/>
        </w:rPr>
        <w:t xml:space="preserve">Income_and_Tax$Median_Tax &lt;- as.numeric(as.character(Income_and_Tax$Median_Tax)) </w:t>
      </w:r>
    </w:p>
    <w:p w14:paraId="17F03F53" w14:textId="77777777" w:rsidR="00330871" w:rsidRDefault="006374F6">
      <w:pPr>
        <w:rPr>
          <w:lang w:val="en-US"/>
        </w:rPr>
      </w:pPr>
      <w:r>
        <w:rPr>
          <w:lang w:val="en-US"/>
        </w:rPr>
        <w:t xml:space="preserve">Income_and_Tax$Median_Income &lt;- </w:t>
      </w:r>
      <w:r>
        <w:rPr>
          <w:lang w:val="en-US"/>
        </w:rPr>
        <w:t xml:space="preserve">as.numeric(as.character(Income_and_Tax$Median_Income)) </w:t>
      </w:r>
    </w:p>
    <w:p w14:paraId="76BA0115" w14:textId="77777777" w:rsidR="00330871" w:rsidRDefault="006374F6">
      <w:pPr>
        <w:rPr>
          <w:lang w:val="en-US"/>
        </w:rPr>
      </w:pPr>
      <w:r>
        <w:rPr>
          <w:lang w:val="en-US"/>
        </w:rPr>
        <w:t xml:space="preserve">Income_and_Tax$Mean_Tax &lt;- as.numeric(as.character(Income_and_Tax$Mean_Tax)) </w:t>
      </w:r>
    </w:p>
    <w:p w14:paraId="58C869BB" w14:textId="77777777" w:rsidR="00330871" w:rsidRDefault="006374F6">
      <w:pPr>
        <w:rPr>
          <w:lang w:val="en-US"/>
        </w:rPr>
      </w:pPr>
      <w:r>
        <w:rPr>
          <w:lang w:val="en-US"/>
        </w:rPr>
        <w:t xml:space="preserve">Income_and_Tax$Mean_Income &lt;- as.numeric(as.character(Income_and_Tax$Mean_Income)) </w:t>
      </w:r>
    </w:p>
    <w:p w14:paraId="1B8D0261" w14:textId="77777777" w:rsidR="00330871" w:rsidRDefault="006374F6">
      <w:pPr>
        <w:rPr>
          <w:lang w:val="en-US"/>
        </w:rPr>
      </w:pPr>
      <w:r>
        <w:rPr>
          <w:lang w:val="en-US"/>
        </w:rPr>
        <w:t xml:space="preserve"> </w:t>
      </w:r>
    </w:p>
    <w:p w14:paraId="0BA0F5BE" w14:textId="77777777" w:rsidR="00330871" w:rsidRDefault="006374F6">
      <w:pPr>
        <w:rPr>
          <w:b/>
          <w:lang w:val="en-US"/>
        </w:rPr>
      </w:pPr>
      <w:r>
        <w:rPr>
          <w:b/>
          <w:lang w:val="en-US"/>
        </w:rPr>
        <w:t xml:space="preserve">#Library dplyr  - Join the datasets </w:t>
      </w:r>
      <w:r>
        <w:rPr>
          <w:b/>
          <w:lang w:val="en-US"/>
        </w:rPr>
        <w:t>together</w:t>
      </w:r>
    </w:p>
    <w:p w14:paraId="39003DD6" w14:textId="77777777" w:rsidR="00330871" w:rsidRDefault="006374F6">
      <w:pPr>
        <w:rPr>
          <w:lang w:val="en-US"/>
        </w:rPr>
      </w:pPr>
      <w:r>
        <w:rPr>
          <w:lang w:val="en-US"/>
        </w:rPr>
        <w:t xml:space="preserve"> leave &lt;- inner_join(referendum,results) leave &lt;- inner_join(Income_and_Tax,leave) </w:t>
      </w:r>
    </w:p>
    <w:p w14:paraId="5950FCFA" w14:textId="77777777" w:rsidR="00330871" w:rsidRDefault="006374F6">
      <w:pPr>
        <w:rPr>
          <w:lang w:val="en-US"/>
        </w:rPr>
      </w:pPr>
      <w:r>
        <w:rPr>
          <w:lang w:val="en-US"/>
        </w:rPr>
        <w:t xml:space="preserve">leave &lt;- inner_join(popullation,leave) </w:t>
      </w:r>
    </w:p>
    <w:p w14:paraId="1305F28B" w14:textId="77777777" w:rsidR="00330871" w:rsidRDefault="006374F6">
      <w:pPr>
        <w:rPr>
          <w:lang w:val="en-US"/>
        </w:rPr>
      </w:pPr>
      <w:r>
        <w:rPr>
          <w:lang w:val="en-US"/>
        </w:rPr>
        <w:t xml:space="preserve"> </w:t>
      </w:r>
    </w:p>
    <w:p w14:paraId="66366B4D" w14:textId="77777777" w:rsidR="00330871" w:rsidRDefault="006374F6">
      <w:pPr>
        <w:rPr>
          <w:lang w:val="en-US"/>
        </w:rPr>
      </w:pPr>
      <w:r>
        <w:rPr>
          <w:lang w:val="en-US"/>
        </w:rPr>
        <w:t>leave$Area &lt;- factor(leave$Area) leave$C &lt;- as.numeric(as.character(leave$C)) leave$Green &lt;- as.numeric(as.character(leav</w:t>
      </w:r>
      <w:r>
        <w:rPr>
          <w:lang w:val="en-US"/>
        </w:rPr>
        <w:t xml:space="preserve">e$Green)) leave$UKIP &lt;- as.numeric(as.character(leave$UKIP)) leave$Lab &lt;- as.numeric(as.character(leave$Lab)) leave$LD &lt;- as.numeric(as.character(leave$LD)) </w:t>
      </w:r>
    </w:p>
    <w:p w14:paraId="50BF5AA3" w14:textId="77777777" w:rsidR="00330871" w:rsidRDefault="006374F6">
      <w:pPr>
        <w:rPr>
          <w:lang w:val="en-US"/>
        </w:rPr>
      </w:pPr>
      <w:r>
        <w:rPr>
          <w:lang w:val="en-US"/>
        </w:rPr>
        <w:lastRenderedPageBreak/>
        <w:t xml:space="preserve"> </w:t>
      </w:r>
    </w:p>
    <w:p w14:paraId="58050E1C" w14:textId="77777777" w:rsidR="00330871" w:rsidRDefault="006374F6">
      <w:pPr>
        <w:rPr>
          <w:b/>
          <w:lang w:val="en-US"/>
        </w:rPr>
      </w:pPr>
      <w:r>
        <w:rPr>
          <w:b/>
          <w:lang w:val="en-US"/>
        </w:rPr>
        <w:t xml:space="preserve">#Exploratory Data Analysis </w:t>
      </w:r>
    </w:p>
    <w:p w14:paraId="54FB1B6B" w14:textId="77777777" w:rsidR="00330871" w:rsidRDefault="006374F6">
      <w:pPr>
        <w:rPr>
          <w:b/>
          <w:lang w:val="en-US"/>
        </w:rPr>
      </w:pPr>
      <w:r>
        <w:rPr>
          <w:b/>
          <w:lang w:val="en-US"/>
        </w:rPr>
        <w:t>#Histograms</w:t>
      </w:r>
    </w:p>
    <w:p w14:paraId="4057AA25" w14:textId="77777777" w:rsidR="00330871" w:rsidRDefault="006374F6">
      <w:pPr>
        <w:rPr>
          <w:lang w:val="en-US"/>
        </w:rPr>
      </w:pPr>
      <w:r>
        <w:rPr>
          <w:lang w:val="en-US"/>
        </w:rPr>
        <w:t xml:space="preserve"> summary(leave) </w:t>
      </w:r>
    </w:p>
    <w:p w14:paraId="7E2711D9" w14:textId="77777777" w:rsidR="00330871" w:rsidRDefault="006374F6">
      <w:pPr>
        <w:rPr>
          <w:lang w:val="en-US"/>
        </w:rPr>
      </w:pPr>
      <w:r>
        <w:rPr>
          <w:lang w:val="en-US"/>
        </w:rPr>
        <w:t xml:space="preserve">par(mfrow = c(2,2)) </w:t>
      </w:r>
    </w:p>
    <w:p w14:paraId="3BE4ABD1" w14:textId="77777777" w:rsidR="00330871" w:rsidRDefault="006374F6">
      <w:pPr>
        <w:rPr>
          <w:lang w:val="en-US"/>
        </w:rPr>
      </w:pPr>
      <w:r>
        <w:rPr>
          <w:lang w:val="en-US"/>
        </w:rPr>
        <w:t xml:space="preserve"> hist( </w:t>
      </w:r>
    </w:p>
    <w:p w14:paraId="4EA03FAD" w14:textId="77777777" w:rsidR="00330871" w:rsidRDefault="006374F6">
      <w:pPr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 xml:space="preserve">leave$Median_Income,   xlab = 'Median Income in $1000', </w:t>
      </w:r>
    </w:p>
    <w:p w14:paraId="74B7A603" w14:textId="77777777" w:rsidR="00330871" w:rsidRDefault="006374F6">
      <w:pPr>
        <w:rPr>
          <w:lang w:val="en-US"/>
        </w:rPr>
      </w:pPr>
      <w:r>
        <w:rPr>
          <w:lang w:val="en-US"/>
        </w:rPr>
        <w:t xml:space="preserve">  ylab = 'Frequency', </w:t>
      </w:r>
    </w:p>
    <w:p w14:paraId="4468BCF2" w14:textId="77777777" w:rsidR="00330871" w:rsidRDefault="006374F6">
      <w:pPr>
        <w:rPr>
          <w:lang w:val="en-US"/>
        </w:rPr>
      </w:pPr>
      <w:r>
        <w:rPr>
          <w:lang w:val="en-US"/>
        </w:rPr>
        <w:t xml:space="preserve">  main = 'Median Income Per Consituency',   col = rgb(0, 1, 0),   border = 'white',   xaxt = 'n' </w:t>
      </w:r>
    </w:p>
    <w:p w14:paraId="0125737F" w14:textId="77777777" w:rsidR="00330871" w:rsidRDefault="006374F6">
      <w:pPr>
        <w:rPr>
          <w:lang w:val="en-US"/>
        </w:rPr>
      </w:pPr>
      <w:r>
        <w:rPr>
          <w:lang w:val="en-US"/>
        </w:rPr>
        <w:t xml:space="preserve">) </w:t>
      </w:r>
    </w:p>
    <w:p w14:paraId="14CC91FA" w14:textId="77777777" w:rsidR="00330871" w:rsidRDefault="006374F6">
      <w:pPr>
        <w:rPr>
          <w:lang w:val="en-US"/>
        </w:rPr>
      </w:pPr>
      <w:r>
        <w:rPr>
          <w:lang w:val="en-US"/>
        </w:rPr>
        <w:t>axis(1, at = seq(0, 65000, 5000), seq(0, 65, 5)) abline(v = median(leave$Me</w:t>
      </w:r>
      <w:r>
        <w:rPr>
          <w:lang w:val="en-US"/>
        </w:rPr>
        <w:t xml:space="preserve">dian_Income,), lty = 2) legend('topright', 'median Income', lty = 2, bty = 'n') </w:t>
      </w:r>
    </w:p>
    <w:p w14:paraId="0708D833" w14:textId="77777777" w:rsidR="00330871" w:rsidRDefault="006374F6">
      <w:pPr>
        <w:rPr>
          <w:lang w:val="en-US"/>
        </w:rPr>
      </w:pPr>
      <w:r>
        <w:rPr>
          <w:lang w:val="en-US"/>
        </w:rPr>
        <w:t xml:space="preserve"> hist( </w:t>
      </w:r>
    </w:p>
    <w:p w14:paraId="795ADA3A" w14:textId="77777777" w:rsidR="00330871" w:rsidRDefault="006374F6">
      <w:pPr>
        <w:rPr>
          <w:lang w:val="en-US"/>
        </w:rPr>
      </w:pPr>
      <w:r>
        <w:rPr>
          <w:lang w:val="en-US"/>
        </w:rPr>
        <w:t xml:space="preserve">  leave$Median_Tax,   xlab = 'Median Tax in $1000',   ylab = 'Frequency', </w:t>
      </w:r>
    </w:p>
    <w:p w14:paraId="2D72E662" w14:textId="77777777" w:rsidR="00330871" w:rsidRDefault="006374F6">
      <w:pPr>
        <w:rPr>
          <w:lang w:val="en-US"/>
        </w:rPr>
      </w:pPr>
      <w:r>
        <w:rPr>
          <w:lang w:val="en-US"/>
        </w:rPr>
        <w:t xml:space="preserve">  main = 'Media Tax Per Consituency', </w:t>
      </w:r>
    </w:p>
    <w:p w14:paraId="2BFD10D9" w14:textId="77777777" w:rsidR="00330871" w:rsidRDefault="006374F6">
      <w:pPr>
        <w:rPr>
          <w:lang w:val="en-US"/>
        </w:rPr>
      </w:pPr>
      <w:r>
        <w:rPr>
          <w:lang w:val="en-US"/>
        </w:rPr>
        <w:t xml:space="preserve">  col = rgb(0, 1, 0),   border = 'white',   xaxt = </w:t>
      </w:r>
      <w:r>
        <w:rPr>
          <w:lang w:val="en-US"/>
        </w:rPr>
        <w:t xml:space="preserve">'n' </w:t>
      </w:r>
    </w:p>
    <w:p w14:paraId="267C271B" w14:textId="77777777" w:rsidR="00330871" w:rsidRDefault="006374F6">
      <w:pPr>
        <w:rPr>
          <w:lang w:val="en-US"/>
        </w:rPr>
      </w:pPr>
      <w:r>
        <w:rPr>
          <w:lang w:val="en-US"/>
        </w:rPr>
        <w:t xml:space="preserve">) </w:t>
      </w:r>
    </w:p>
    <w:p w14:paraId="03F4FB39" w14:textId="77777777" w:rsidR="00330871" w:rsidRDefault="006374F6">
      <w:pPr>
        <w:rPr>
          <w:lang w:val="en-US"/>
        </w:rPr>
      </w:pPr>
      <w:r>
        <w:rPr>
          <w:lang w:val="en-US"/>
        </w:rPr>
        <w:t xml:space="preserve">axis(1, at = seq(0, 65000, 5000), seq(0, 65, 5)) </w:t>
      </w:r>
    </w:p>
    <w:p w14:paraId="685666F6" w14:textId="77777777" w:rsidR="00330871" w:rsidRDefault="006374F6">
      <w:pPr>
        <w:rPr>
          <w:lang w:val="en-US"/>
        </w:rPr>
      </w:pPr>
      <w:r>
        <w:rPr>
          <w:lang w:val="en-US"/>
        </w:rPr>
        <w:t xml:space="preserve">abline(v = median(leave$Median_Tax,), lty = 2) </w:t>
      </w:r>
    </w:p>
    <w:p w14:paraId="55B8E07B" w14:textId="77777777" w:rsidR="00330871" w:rsidRDefault="006374F6">
      <w:pPr>
        <w:rPr>
          <w:lang w:val="en-US"/>
        </w:rPr>
      </w:pPr>
      <w:r>
        <w:rPr>
          <w:lang w:val="en-US"/>
        </w:rPr>
        <w:t xml:space="preserve">legend('topright', 'median Tax', lty = 2, bty = 'n') </w:t>
      </w:r>
    </w:p>
    <w:p w14:paraId="3088A4DA" w14:textId="77777777" w:rsidR="00330871" w:rsidRDefault="006374F6">
      <w:pPr>
        <w:rPr>
          <w:lang w:val="en-US"/>
        </w:rPr>
      </w:pPr>
      <w:r>
        <w:rPr>
          <w:lang w:val="en-US"/>
        </w:rPr>
        <w:t xml:space="preserve"> </w:t>
      </w:r>
    </w:p>
    <w:p w14:paraId="052914B1" w14:textId="77777777" w:rsidR="00330871" w:rsidRDefault="006374F6">
      <w:pPr>
        <w:rPr>
          <w:lang w:val="en-US"/>
        </w:rPr>
      </w:pPr>
      <w:r>
        <w:rPr>
          <w:lang w:val="en-US"/>
        </w:rPr>
        <w:t xml:space="preserve">hist( </w:t>
      </w:r>
    </w:p>
    <w:p w14:paraId="140B8772" w14:textId="77777777" w:rsidR="00330871" w:rsidRDefault="006374F6">
      <w:pPr>
        <w:rPr>
          <w:lang w:val="en-US"/>
        </w:rPr>
      </w:pPr>
      <w:r>
        <w:rPr>
          <w:lang w:val="en-US"/>
        </w:rPr>
        <w:t xml:space="preserve">  leave$Mean_Income,   xlab = 'Mean Income in $1000',   ylab = 'Frequency', </w:t>
      </w:r>
    </w:p>
    <w:p w14:paraId="1957DC49" w14:textId="77777777" w:rsidR="00330871" w:rsidRDefault="006374F6">
      <w:pPr>
        <w:rPr>
          <w:lang w:val="en-US"/>
        </w:rPr>
      </w:pPr>
      <w:r>
        <w:rPr>
          <w:lang w:val="en-US"/>
        </w:rPr>
        <w:t xml:space="preserve">  main = '</w:t>
      </w:r>
      <w:r>
        <w:rPr>
          <w:lang w:val="en-US"/>
        </w:rPr>
        <w:t xml:space="preserve">Mean Income Per Consituency',   col = rgb(0, 1, 0),   border = 'white', </w:t>
      </w:r>
    </w:p>
    <w:p w14:paraId="5AAA9504" w14:textId="77777777" w:rsidR="00330871" w:rsidRDefault="006374F6">
      <w:pPr>
        <w:rPr>
          <w:lang w:val="en-US"/>
        </w:rPr>
      </w:pPr>
      <w:r>
        <w:rPr>
          <w:lang w:val="en-US"/>
        </w:rPr>
        <w:t xml:space="preserve">  xaxt = 'n' </w:t>
      </w:r>
    </w:p>
    <w:p w14:paraId="5D2392A4" w14:textId="77777777" w:rsidR="00330871" w:rsidRDefault="006374F6">
      <w:pPr>
        <w:rPr>
          <w:lang w:val="en-US"/>
        </w:rPr>
      </w:pPr>
      <w:r>
        <w:rPr>
          <w:lang w:val="en-US"/>
        </w:rPr>
        <w:t xml:space="preserve">) </w:t>
      </w:r>
    </w:p>
    <w:p w14:paraId="38BD95C4" w14:textId="77777777" w:rsidR="00330871" w:rsidRDefault="006374F6">
      <w:pPr>
        <w:rPr>
          <w:lang w:val="en-US"/>
        </w:rPr>
      </w:pPr>
      <w:r>
        <w:rPr>
          <w:lang w:val="en-US"/>
        </w:rPr>
        <w:t xml:space="preserve">axis(1, at = seq(0, 65000, 5000), seq(0, 65, 5)) abline(v = median(leave$Mean_Income,), lty = 2) legend('topright', 'Mean Income', lty = 2, bty = 'n') </w:t>
      </w:r>
    </w:p>
    <w:p w14:paraId="5C27412A" w14:textId="77777777" w:rsidR="00330871" w:rsidRDefault="006374F6">
      <w:pPr>
        <w:rPr>
          <w:lang w:val="en-US"/>
        </w:rPr>
      </w:pPr>
      <w:r>
        <w:rPr>
          <w:lang w:val="en-US"/>
        </w:rPr>
        <w:t xml:space="preserve"> hist( </w:t>
      </w:r>
    </w:p>
    <w:p w14:paraId="68FBD49A" w14:textId="77777777" w:rsidR="00330871" w:rsidRDefault="006374F6">
      <w:pPr>
        <w:rPr>
          <w:lang w:val="en-US"/>
        </w:rPr>
      </w:pPr>
      <w:r>
        <w:rPr>
          <w:lang w:val="en-US"/>
        </w:rPr>
        <w:t xml:space="preserve">  leav</w:t>
      </w:r>
      <w:r>
        <w:rPr>
          <w:lang w:val="en-US"/>
        </w:rPr>
        <w:t xml:space="preserve">e$Mean_Tax,   xlab = 'Mean Tax in $1000',   ylab = 'Frequency',   main = 'Mean Tax Per Consituency', </w:t>
      </w:r>
    </w:p>
    <w:p w14:paraId="20180AD0" w14:textId="77777777" w:rsidR="00330871" w:rsidRDefault="006374F6">
      <w:pPr>
        <w:rPr>
          <w:lang w:val="en-US"/>
        </w:rPr>
      </w:pPr>
      <w:r>
        <w:rPr>
          <w:lang w:val="en-US"/>
        </w:rPr>
        <w:t xml:space="preserve">  col = rgb(0, 1, 0),   border = 'white', </w:t>
      </w:r>
    </w:p>
    <w:p w14:paraId="5563927F" w14:textId="77777777" w:rsidR="00330871" w:rsidRDefault="006374F6">
      <w:pPr>
        <w:rPr>
          <w:lang w:val="en-US"/>
        </w:rPr>
      </w:pPr>
      <w:r>
        <w:rPr>
          <w:lang w:val="en-US"/>
        </w:rPr>
        <w:t xml:space="preserve">  xaxt = 'n' </w:t>
      </w:r>
    </w:p>
    <w:p w14:paraId="67F7F02B" w14:textId="77777777" w:rsidR="00330871" w:rsidRDefault="006374F6">
      <w:pPr>
        <w:rPr>
          <w:lang w:val="en-US"/>
        </w:rPr>
      </w:pPr>
      <w:r>
        <w:rPr>
          <w:lang w:val="en-US"/>
        </w:rPr>
        <w:t xml:space="preserve">) </w:t>
      </w:r>
    </w:p>
    <w:p w14:paraId="2DC5A040" w14:textId="77777777" w:rsidR="00330871" w:rsidRDefault="006374F6">
      <w:pPr>
        <w:rPr>
          <w:lang w:val="en-US"/>
        </w:rPr>
      </w:pPr>
      <w:r>
        <w:rPr>
          <w:lang w:val="en-US"/>
        </w:rPr>
        <w:t xml:space="preserve">axis(1, at = seq(0, 65000, 5000), seq(0, 65, 5)) abline(v = median(leave$Mean_Tax,), lty = 2) </w:t>
      </w:r>
    </w:p>
    <w:p w14:paraId="11A1900B" w14:textId="77777777" w:rsidR="00330871" w:rsidRDefault="006374F6">
      <w:pPr>
        <w:rPr>
          <w:lang w:val="en-US"/>
        </w:rPr>
      </w:pPr>
      <w:r>
        <w:rPr>
          <w:lang w:val="en-US"/>
        </w:rPr>
        <w:t xml:space="preserve">legend('topright', 'Mean Tax', lty = 2, bty = 'n') </w:t>
      </w:r>
    </w:p>
    <w:p w14:paraId="7E1FB2D6" w14:textId="77777777" w:rsidR="00330871" w:rsidRDefault="006374F6">
      <w:pPr>
        <w:rPr>
          <w:lang w:val="en-US"/>
        </w:rPr>
      </w:pPr>
      <w:r>
        <w:rPr>
          <w:lang w:val="en-US"/>
        </w:rPr>
        <w:lastRenderedPageBreak/>
        <w:t xml:space="preserve">plot( </w:t>
      </w:r>
    </w:p>
    <w:p w14:paraId="211CA877" w14:textId="77777777" w:rsidR="00330871" w:rsidRDefault="006374F6">
      <w:pPr>
        <w:rPr>
          <w:lang w:val="en-US"/>
        </w:rPr>
      </w:pPr>
      <w:r>
        <w:rPr>
          <w:lang w:val="en-US"/>
        </w:rPr>
        <w:t xml:space="preserve">  leave$Pct_Leave ~ leave$Median_Income, </w:t>
      </w:r>
    </w:p>
    <w:p w14:paraId="6377A649" w14:textId="77777777" w:rsidR="00330871" w:rsidRDefault="006374F6">
      <w:pPr>
        <w:rPr>
          <w:lang w:val="en-US"/>
        </w:rPr>
      </w:pPr>
      <w:r>
        <w:rPr>
          <w:lang w:val="en-US"/>
        </w:rPr>
        <w:t xml:space="preserve">  ylab = 'Percentage of Leave',   xlab = 'Median Income',   main = 'Leave vs Income', pch = 0.15 </w:t>
      </w:r>
    </w:p>
    <w:p w14:paraId="00331C2F" w14:textId="77777777" w:rsidR="00330871" w:rsidRDefault="006374F6">
      <w:pPr>
        <w:rPr>
          <w:lang w:val="en-US"/>
        </w:rPr>
      </w:pPr>
      <w:r>
        <w:rPr>
          <w:lang w:val="en-US"/>
        </w:rPr>
        <w:t xml:space="preserve">) </w:t>
      </w:r>
    </w:p>
    <w:p w14:paraId="43CCEC80" w14:textId="77777777" w:rsidR="00330871" w:rsidRDefault="006374F6">
      <w:pPr>
        <w:rPr>
          <w:lang w:val="en-US"/>
        </w:rPr>
      </w:pPr>
      <w:r>
        <w:rPr>
          <w:lang w:val="en-US"/>
        </w:rPr>
        <w:t>abline(v = median(leave$Median_Income,), lty = 2) leg</w:t>
      </w:r>
      <w:r>
        <w:rPr>
          <w:lang w:val="en-US"/>
        </w:rPr>
        <w:t xml:space="preserve">end('topright', 'Median Income', lty = 2, bty = 'n') dev.off() </w:t>
      </w:r>
    </w:p>
    <w:p w14:paraId="2799B189" w14:textId="77777777" w:rsidR="00330871" w:rsidRDefault="006374F6">
      <w:pPr>
        <w:rPr>
          <w:lang w:val="en-US"/>
        </w:rPr>
      </w:pPr>
      <w:r>
        <w:rPr>
          <w:lang w:val="en-US"/>
        </w:rPr>
        <w:t xml:space="preserve">plot( </w:t>
      </w:r>
    </w:p>
    <w:p w14:paraId="4E3C9E20" w14:textId="77777777" w:rsidR="00330871" w:rsidRDefault="006374F6">
      <w:pPr>
        <w:rPr>
          <w:lang w:val="en-US"/>
        </w:rPr>
      </w:pPr>
      <w:r>
        <w:rPr>
          <w:lang w:val="en-US"/>
        </w:rPr>
        <w:t xml:space="preserve">  leave$Pct_Leave ~ leave$Median_Tax,   ylab = 'Percentage of Leave',   xlab = 'Median Tax',   main = 'Leave vs Tax', pch = 0.15 </w:t>
      </w:r>
    </w:p>
    <w:p w14:paraId="068B04CD" w14:textId="77777777" w:rsidR="00330871" w:rsidRDefault="006374F6">
      <w:pPr>
        <w:rPr>
          <w:lang w:val="en-US"/>
        </w:rPr>
      </w:pPr>
      <w:r>
        <w:rPr>
          <w:lang w:val="en-US"/>
        </w:rPr>
        <w:t xml:space="preserve">) </w:t>
      </w:r>
    </w:p>
    <w:p w14:paraId="1E43D16A" w14:textId="77777777" w:rsidR="00330871" w:rsidRDefault="006374F6">
      <w:pPr>
        <w:rPr>
          <w:lang w:val="en-US"/>
        </w:rPr>
      </w:pPr>
      <w:r>
        <w:rPr>
          <w:lang w:val="en-US"/>
        </w:rPr>
        <w:t xml:space="preserve">abline(v = median(leave$Median_Tax,), lty = 2) </w:t>
      </w:r>
    </w:p>
    <w:p w14:paraId="2AC5980A" w14:textId="77777777" w:rsidR="00330871" w:rsidRDefault="006374F6">
      <w:pPr>
        <w:rPr>
          <w:lang w:val="en-US"/>
        </w:rPr>
      </w:pPr>
      <w:r>
        <w:rPr>
          <w:lang w:val="en-US"/>
        </w:rPr>
        <w:t>lege</w:t>
      </w:r>
      <w:r>
        <w:rPr>
          <w:lang w:val="en-US"/>
        </w:rPr>
        <w:t xml:space="preserve">nd('topright', 'Median Tax', lty = 2, bty = 'n') </w:t>
      </w:r>
    </w:p>
    <w:p w14:paraId="79668AE0" w14:textId="77777777" w:rsidR="00330871" w:rsidRDefault="00330871">
      <w:pPr>
        <w:rPr>
          <w:lang w:val="en-US"/>
        </w:rPr>
      </w:pPr>
    </w:p>
    <w:p w14:paraId="6DEAAC02" w14:textId="77777777" w:rsidR="00330871" w:rsidRDefault="006374F6">
      <w:pPr>
        <w:rPr>
          <w:b/>
          <w:bCs/>
          <w:lang w:val="en-US"/>
        </w:rPr>
      </w:pPr>
      <w:r>
        <w:rPr>
          <w:b/>
          <w:bCs/>
          <w:lang w:val="en-US"/>
        </w:rPr>
        <w:t>#Principal Component Analysis</w:t>
      </w:r>
    </w:p>
    <w:p w14:paraId="5ED5B3A6" w14:textId="77777777" w:rsidR="00330871" w:rsidRDefault="006374F6">
      <w:pPr>
        <w:rPr>
          <w:lang w:val="en-US"/>
        </w:rPr>
      </w:pPr>
      <w:r>
        <w:rPr>
          <w:lang w:val="en-US"/>
        </w:rPr>
        <w:t xml:space="preserve">par(mfrow = c(2,2)) </w:t>
      </w:r>
    </w:p>
    <w:p w14:paraId="4759C8F0" w14:textId="77777777" w:rsidR="00330871" w:rsidRDefault="006374F6">
      <w:pPr>
        <w:rPr>
          <w:lang w:val="en-US"/>
        </w:rPr>
      </w:pPr>
      <w:r>
        <w:rPr>
          <w:lang w:val="en-US"/>
        </w:rPr>
        <w:t xml:space="preserve">plot(density(leave[, 3]), main = names(leave)[3], xlab = names(leave)[3]) plot(density(leave[, 4]), main = names(leave)[4], xlab = </w:t>
      </w:r>
      <w:r>
        <w:rPr>
          <w:lang w:val="en-US"/>
        </w:rPr>
        <w:t>names(leave)[4]) plot(density(leave[, 5]), main = names(leave)[5], xlab = names(leave)[5]) plot(density(leave[, 6]), main = names(leave)[6], xlab = names(leave)[6]) pc_leave &lt;- prcomp(leave[,-1], center = T, scale. = T) pc_leave_var &lt;- pc_leave$sdev^2 pc_l</w:t>
      </w:r>
      <w:r>
        <w:rPr>
          <w:lang w:val="en-US"/>
        </w:rPr>
        <w:t xml:space="preserve">eave_var </w:t>
      </w:r>
    </w:p>
    <w:p w14:paraId="5A7E6CA9" w14:textId="77777777" w:rsidR="00330871" w:rsidRDefault="006374F6">
      <w:pPr>
        <w:rPr>
          <w:lang w:val="en-US"/>
        </w:rPr>
      </w:pPr>
      <w:r>
        <w:rPr>
          <w:lang w:val="en-US"/>
        </w:rPr>
        <w:t xml:space="preserve">pc_leave_PEV &lt;- pc_leave_var / sum(pc_leave_var) pc_leave_PEV png(file = "percent") plot(pc_leave) dev.off() </w:t>
      </w:r>
    </w:p>
    <w:p w14:paraId="3F1B888E" w14:textId="77777777" w:rsidR="00330871" w:rsidRDefault="006374F6">
      <w:pPr>
        <w:rPr>
          <w:lang w:val="en-US"/>
        </w:rPr>
      </w:pPr>
      <w:r>
        <w:rPr>
          <w:lang w:val="en-US"/>
        </w:rPr>
        <w:t xml:space="preserve">plot(   cumsum(pc_leave_PEV), </w:t>
      </w:r>
    </w:p>
    <w:p w14:paraId="1E527E6A" w14:textId="77777777" w:rsidR="00330871" w:rsidRDefault="006374F6">
      <w:pPr>
        <w:rPr>
          <w:lang w:val="en-US"/>
        </w:rPr>
      </w:pPr>
      <w:r>
        <w:rPr>
          <w:lang w:val="en-US"/>
        </w:rPr>
        <w:t xml:space="preserve">  ylim = c(0,1),   xlab = 'PC',   ylab = 'Cumulative PEV',   pch = 20,   col = 'orange' </w:t>
      </w:r>
    </w:p>
    <w:p w14:paraId="5DC85F47" w14:textId="77777777" w:rsidR="00330871" w:rsidRDefault="006374F6">
      <w:pPr>
        <w:rPr>
          <w:lang w:val="en-US"/>
        </w:rPr>
      </w:pPr>
      <w:r>
        <w:rPr>
          <w:lang w:val="en-US"/>
        </w:rPr>
        <w:t xml:space="preserve">) </w:t>
      </w:r>
    </w:p>
    <w:p w14:paraId="6AFC1E87" w14:textId="77777777" w:rsidR="00330871" w:rsidRDefault="006374F6">
      <w:pPr>
        <w:rPr>
          <w:lang w:val="en-US"/>
        </w:rPr>
      </w:pPr>
      <w:r>
        <w:rPr>
          <w:lang w:val="en-US"/>
        </w:rPr>
        <w:t>abline(h = 0.</w:t>
      </w:r>
      <w:r>
        <w:rPr>
          <w:lang w:val="en-US"/>
        </w:rPr>
        <w:t xml:space="preserve">8, col = 'red', lty = 'dashed') pc_leave_loadings &lt;- pc_leave$rotation pc_leave_loadings </w:t>
      </w:r>
    </w:p>
    <w:p w14:paraId="652C04EC" w14:textId="77777777" w:rsidR="00330871" w:rsidRDefault="006374F6">
      <w:pPr>
        <w:rPr>
          <w:lang w:val="en-US"/>
        </w:rPr>
      </w:pPr>
      <w:r>
        <w:rPr>
          <w:lang w:val="en-US"/>
        </w:rPr>
        <w:t xml:space="preserve"> </w:t>
      </w:r>
    </w:p>
    <w:p w14:paraId="64C5B084" w14:textId="77777777" w:rsidR="00330871" w:rsidRDefault="006374F6">
      <w:pPr>
        <w:rPr>
          <w:lang w:val="en-US"/>
        </w:rPr>
      </w:pPr>
      <w:r>
        <w:rPr>
          <w:lang w:val="en-US"/>
        </w:rPr>
        <w:t xml:space="preserve">colvector = c('red', 'orange', 'yellow', 'green', 'cyan', 'blue') labvector = c('PC1', 'PC2', 'PC3') barplot(   pc_leave_loadings[,c(1:3)], </w:t>
      </w:r>
    </w:p>
    <w:p w14:paraId="0F11AF8B" w14:textId="77777777" w:rsidR="00330871" w:rsidRDefault="006374F6">
      <w:pPr>
        <w:rPr>
          <w:lang w:val="en-US"/>
        </w:rPr>
      </w:pPr>
      <w:r>
        <w:rPr>
          <w:lang w:val="en-US"/>
        </w:rPr>
        <w:t xml:space="preserve">  beside = T, </w:t>
      </w:r>
    </w:p>
    <w:p w14:paraId="34881714" w14:textId="77777777" w:rsidR="00330871" w:rsidRDefault="006374F6">
      <w:pPr>
        <w:rPr>
          <w:lang w:val="en-US"/>
        </w:rPr>
      </w:pPr>
      <w:r>
        <w:rPr>
          <w:lang w:val="en-US"/>
        </w:rPr>
        <w:t xml:space="preserve">  yaxt =</w:t>
      </w:r>
      <w:r>
        <w:rPr>
          <w:lang w:val="en-US"/>
        </w:rPr>
        <w:t xml:space="preserve"> 'n',   names.arg = labvector,   col = colvector,   ylim = c(-1,1),   border = 'white', </w:t>
      </w:r>
    </w:p>
    <w:p w14:paraId="63EA1ADA" w14:textId="77777777" w:rsidR="00330871" w:rsidRDefault="006374F6">
      <w:pPr>
        <w:rPr>
          <w:lang w:val="en-US"/>
        </w:rPr>
      </w:pPr>
      <w:r>
        <w:rPr>
          <w:lang w:val="en-US"/>
        </w:rPr>
        <w:t xml:space="preserve">  ylab = 'loadings' </w:t>
      </w:r>
    </w:p>
    <w:p w14:paraId="27150D11" w14:textId="77777777" w:rsidR="00330871" w:rsidRDefault="006374F6">
      <w:pPr>
        <w:rPr>
          <w:lang w:val="en-US"/>
        </w:rPr>
      </w:pPr>
      <w:r>
        <w:rPr>
          <w:lang w:val="en-US"/>
        </w:rPr>
        <w:t xml:space="preserve">) </w:t>
      </w:r>
    </w:p>
    <w:p w14:paraId="6DA2FFEB" w14:textId="77777777" w:rsidR="00330871" w:rsidRDefault="006374F6">
      <w:pPr>
        <w:rPr>
          <w:lang w:val="en-US"/>
        </w:rPr>
      </w:pPr>
      <w:r>
        <w:rPr>
          <w:lang w:val="en-US"/>
        </w:rPr>
        <w:t xml:space="preserve">axis(2, seq(-1,1,0.1)) legend(   'bottomright',   bty = 'n',   col = colvector, </w:t>
      </w:r>
    </w:p>
    <w:p w14:paraId="2140C3CC" w14:textId="77777777" w:rsidR="00330871" w:rsidRDefault="006374F6">
      <w:pPr>
        <w:rPr>
          <w:lang w:val="en-US"/>
        </w:rPr>
      </w:pPr>
      <w:r>
        <w:rPr>
          <w:lang w:val="en-US"/>
        </w:rPr>
        <w:t xml:space="preserve">  pch = 15, </w:t>
      </w:r>
    </w:p>
    <w:p w14:paraId="4CA43277" w14:textId="77777777" w:rsidR="00330871" w:rsidRDefault="006374F6">
      <w:pPr>
        <w:rPr>
          <w:lang w:val="en-US"/>
        </w:rPr>
      </w:pPr>
      <w:r>
        <w:rPr>
          <w:lang w:val="en-US"/>
        </w:rPr>
        <w:t xml:space="preserve">  row.names(pc_leave_loadings) </w:t>
      </w:r>
    </w:p>
    <w:p w14:paraId="5230D266" w14:textId="77777777" w:rsidR="00330871" w:rsidRDefault="006374F6">
      <w:pPr>
        <w:rPr>
          <w:lang w:val="en-US"/>
        </w:rPr>
      </w:pPr>
      <w:r>
        <w:rPr>
          <w:lang w:val="en-US"/>
        </w:rPr>
        <w:t xml:space="preserve">) </w:t>
      </w:r>
    </w:p>
    <w:p w14:paraId="360484B9" w14:textId="77777777" w:rsidR="00330871" w:rsidRDefault="006374F6">
      <w:pPr>
        <w:rPr>
          <w:lang w:val="en-US"/>
        </w:rPr>
      </w:pPr>
      <w:r>
        <w:rPr>
          <w:lang w:val="en-US"/>
        </w:rPr>
        <w:t>par(mfrow = c(</w:t>
      </w:r>
      <w:r>
        <w:rPr>
          <w:lang w:val="en-US"/>
        </w:rPr>
        <w:t xml:space="preserve">3,1)) biplot(   pc_leave,   scale = 0, </w:t>
      </w:r>
    </w:p>
    <w:p w14:paraId="666475BC" w14:textId="77777777" w:rsidR="00330871" w:rsidRDefault="006374F6">
      <w:pPr>
        <w:rPr>
          <w:lang w:val="en-US"/>
        </w:rPr>
      </w:pPr>
      <w:r>
        <w:rPr>
          <w:lang w:val="en-US"/>
        </w:rPr>
        <w:t xml:space="preserve">  col = c('grey40','orange') </w:t>
      </w:r>
    </w:p>
    <w:p w14:paraId="3705A6E8" w14:textId="77777777" w:rsidR="00330871" w:rsidRDefault="006374F6">
      <w:pPr>
        <w:rPr>
          <w:lang w:val="en-US"/>
        </w:rPr>
      </w:pPr>
      <w:r>
        <w:rPr>
          <w:lang w:val="en-US"/>
        </w:rPr>
        <w:lastRenderedPageBreak/>
        <w:t xml:space="preserve">) </w:t>
      </w:r>
    </w:p>
    <w:p w14:paraId="6EE0E48D" w14:textId="77777777" w:rsidR="00330871" w:rsidRDefault="006374F6">
      <w:pPr>
        <w:rPr>
          <w:b/>
          <w:bCs/>
          <w:lang w:val="en-US"/>
        </w:rPr>
      </w:pPr>
      <w:r>
        <w:rPr>
          <w:b/>
          <w:bCs/>
          <w:lang w:val="en-US"/>
        </w:rPr>
        <w:t>#Biplot</w:t>
      </w:r>
    </w:p>
    <w:p w14:paraId="44ACDFFF" w14:textId="77777777" w:rsidR="00330871" w:rsidRDefault="006374F6">
      <w:pPr>
        <w:rPr>
          <w:lang w:val="en-US"/>
        </w:rPr>
      </w:pPr>
      <w:r>
        <w:rPr>
          <w:lang w:val="en-US"/>
        </w:rPr>
        <w:t xml:space="preserve">biplot(   pc_leave,   choices = c(1,3),   scale = 0,   col = c('grey40','orange') </w:t>
      </w:r>
    </w:p>
    <w:p w14:paraId="371A0D55" w14:textId="77777777" w:rsidR="00330871" w:rsidRDefault="006374F6">
      <w:pPr>
        <w:rPr>
          <w:lang w:val="en-US"/>
        </w:rPr>
      </w:pPr>
      <w:r>
        <w:rPr>
          <w:lang w:val="en-US"/>
        </w:rPr>
        <w:t xml:space="preserve">) </w:t>
      </w:r>
    </w:p>
    <w:p w14:paraId="7D7E4B98" w14:textId="77777777" w:rsidR="00330871" w:rsidRDefault="006374F6">
      <w:pPr>
        <w:rPr>
          <w:lang w:val="en-US"/>
        </w:rPr>
      </w:pPr>
      <w:r>
        <w:rPr>
          <w:lang w:val="en-US"/>
        </w:rPr>
        <w:t xml:space="preserve">biplot(   pc_leave,   choices = c(2,3),   scale = 0, </w:t>
      </w:r>
    </w:p>
    <w:p w14:paraId="7126FEA0" w14:textId="77777777" w:rsidR="00330871" w:rsidRDefault="006374F6">
      <w:pPr>
        <w:rPr>
          <w:lang w:val="en-US"/>
        </w:rPr>
      </w:pPr>
      <w:r>
        <w:rPr>
          <w:lang w:val="en-US"/>
        </w:rPr>
        <w:t xml:space="preserve">  col = c('grey40','orange') </w:t>
      </w:r>
    </w:p>
    <w:p w14:paraId="00033C6F" w14:textId="77777777" w:rsidR="00330871" w:rsidRDefault="006374F6">
      <w:pPr>
        <w:rPr>
          <w:lang w:val="en-US"/>
        </w:rPr>
      </w:pPr>
      <w:r>
        <w:rPr>
          <w:lang w:val="en-US"/>
        </w:rPr>
        <w:t xml:space="preserve">) </w:t>
      </w:r>
    </w:p>
    <w:p w14:paraId="17322EFD" w14:textId="77777777" w:rsidR="00330871" w:rsidRDefault="006374F6">
      <w:pPr>
        <w:rPr>
          <w:lang w:val="en-US"/>
        </w:rPr>
      </w:pPr>
      <w:r>
        <w:rPr>
          <w:lang w:val="en-US"/>
        </w:rPr>
        <w:t>le</w:t>
      </w:r>
      <w:r>
        <w:rPr>
          <w:lang w:val="en-US"/>
        </w:rPr>
        <w:t xml:space="preserve">ave_clear &lt;- leave[,-c(2,8,10,11,12,14,7)] summary(pc_leave_clear) </w:t>
      </w:r>
    </w:p>
    <w:p w14:paraId="7B417062" w14:textId="77777777" w:rsidR="00330871" w:rsidRDefault="006374F6">
      <w:pPr>
        <w:rPr>
          <w:lang w:val="en-US"/>
        </w:rPr>
      </w:pPr>
      <w:r>
        <w:rPr>
          <w:lang w:val="en-US"/>
        </w:rPr>
        <w:t xml:space="preserve">pc_leave_clear &lt;- prcomp(leave_clear[,-1], center = T, scale. = T) </w:t>
      </w:r>
    </w:p>
    <w:p w14:paraId="18814A6A" w14:textId="77777777" w:rsidR="00330871" w:rsidRDefault="006374F6">
      <w:pPr>
        <w:rPr>
          <w:lang w:val="en-US"/>
        </w:rPr>
      </w:pPr>
      <w:r>
        <w:rPr>
          <w:lang w:val="en-US"/>
        </w:rPr>
        <w:t xml:space="preserve">pc_leave_var &lt;- pc_leave_clear$sdev^2 pc_leave_var </w:t>
      </w:r>
    </w:p>
    <w:p w14:paraId="33108878" w14:textId="77777777" w:rsidR="00330871" w:rsidRDefault="006374F6">
      <w:pPr>
        <w:rPr>
          <w:lang w:val="en-US"/>
        </w:rPr>
      </w:pPr>
      <w:r>
        <w:rPr>
          <w:lang w:val="en-US"/>
        </w:rPr>
        <w:t xml:space="preserve">pc_leave_PEV &lt;- pc_leave_var / sum(pc_leave_var) </w:t>
      </w:r>
      <w:r>
        <w:rPr>
          <w:lang w:val="en-US"/>
        </w:rPr>
        <w:t xml:space="preserve">pc_leave_PEV plot(pc_leave_clear) png(file = "percent") plot(   cumsum(pc_leave_PEV), </w:t>
      </w:r>
    </w:p>
    <w:p w14:paraId="1C5033C5" w14:textId="77777777" w:rsidR="00330871" w:rsidRDefault="006374F6">
      <w:pPr>
        <w:rPr>
          <w:lang w:val="en-US"/>
        </w:rPr>
      </w:pPr>
      <w:r>
        <w:rPr>
          <w:lang w:val="en-US"/>
        </w:rPr>
        <w:t xml:space="preserve">  ylim = c(0,1),   xlab = 'PC',   ylab = 'Cumulative PEV',   pch = 20, </w:t>
      </w:r>
    </w:p>
    <w:p w14:paraId="4BDECDAE" w14:textId="77777777" w:rsidR="00330871" w:rsidRDefault="006374F6">
      <w:pPr>
        <w:rPr>
          <w:lang w:val="en-US"/>
        </w:rPr>
      </w:pPr>
      <w:r>
        <w:rPr>
          <w:lang w:val="en-US"/>
        </w:rPr>
        <w:t xml:space="preserve">  col = 'orange' </w:t>
      </w:r>
    </w:p>
    <w:p w14:paraId="3D856022" w14:textId="77777777" w:rsidR="00330871" w:rsidRDefault="006374F6">
      <w:pPr>
        <w:rPr>
          <w:lang w:val="en-US"/>
        </w:rPr>
      </w:pPr>
      <w:r>
        <w:rPr>
          <w:lang w:val="en-US"/>
        </w:rPr>
        <w:t xml:space="preserve">) </w:t>
      </w:r>
    </w:p>
    <w:p w14:paraId="40C5BC9D" w14:textId="77777777" w:rsidR="00330871" w:rsidRDefault="006374F6">
      <w:pPr>
        <w:rPr>
          <w:lang w:val="en-US"/>
        </w:rPr>
      </w:pPr>
      <w:r>
        <w:rPr>
          <w:lang w:val="en-US"/>
        </w:rPr>
        <w:t>abline(h = 0.8, col = 'red', lty = 'dashed') pc_leave_loadings &lt;- pc_leave_c</w:t>
      </w:r>
      <w:r>
        <w:rPr>
          <w:lang w:val="en-US"/>
        </w:rPr>
        <w:t xml:space="preserve">lear$rotation pc_leave_loadings opar &lt;- par() </w:t>
      </w:r>
    </w:p>
    <w:p w14:paraId="7CE198B7" w14:textId="77777777" w:rsidR="00330871" w:rsidRDefault="006374F6">
      <w:pPr>
        <w:rPr>
          <w:lang w:val="en-US"/>
        </w:rPr>
      </w:pPr>
      <w:r>
        <w:rPr>
          <w:lang w:val="en-US"/>
        </w:rPr>
        <w:t xml:space="preserve">colvector = c('red', 'orange', 'yellow', 'green', 'cyan', 'blue') labvector = c('PC1', 'PC2', 'PC3') barplot(   pc_leave_loadings[,c(1:3)], </w:t>
      </w:r>
    </w:p>
    <w:p w14:paraId="75ACA1D5" w14:textId="77777777" w:rsidR="00330871" w:rsidRDefault="006374F6">
      <w:pPr>
        <w:rPr>
          <w:lang w:val="en-US"/>
        </w:rPr>
      </w:pPr>
      <w:r>
        <w:rPr>
          <w:lang w:val="en-US"/>
        </w:rPr>
        <w:t xml:space="preserve">  beside = T, </w:t>
      </w:r>
    </w:p>
    <w:p w14:paraId="7AC9643B" w14:textId="77777777" w:rsidR="00330871" w:rsidRDefault="006374F6">
      <w:pPr>
        <w:rPr>
          <w:lang w:val="en-US"/>
        </w:rPr>
      </w:pPr>
      <w:r>
        <w:rPr>
          <w:lang w:val="en-US"/>
        </w:rPr>
        <w:t xml:space="preserve">  yaxt = 'n',   names.arg = labvector,   col = colvec</w:t>
      </w:r>
      <w:r>
        <w:rPr>
          <w:lang w:val="en-US"/>
        </w:rPr>
        <w:t xml:space="preserve">tor,   ylim = c(-1,1),   border = 'white',   ylab = 'loadings' </w:t>
      </w:r>
    </w:p>
    <w:p w14:paraId="1B173561" w14:textId="77777777" w:rsidR="00330871" w:rsidRDefault="006374F6">
      <w:pPr>
        <w:rPr>
          <w:lang w:val="en-US"/>
        </w:rPr>
      </w:pPr>
      <w:r>
        <w:rPr>
          <w:lang w:val="en-US"/>
        </w:rPr>
        <w:t xml:space="preserve">) </w:t>
      </w:r>
    </w:p>
    <w:p w14:paraId="64678D26" w14:textId="77777777" w:rsidR="00330871" w:rsidRDefault="006374F6">
      <w:pPr>
        <w:rPr>
          <w:lang w:val="en-US"/>
        </w:rPr>
      </w:pPr>
      <w:r>
        <w:rPr>
          <w:lang w:val="en-US"/>
        </w:rPr>
        <w:t xml:space="preserve">axis(2, seq(-1,1,0.1)) legend(   'bottomright',   bty = 'n',   col = colvector, </w:t>
      </w:r>
    </w:p>
    <w:p w14:paraId="739ECC82" w14:textId="77777777" w:rsidR="00330871" w:rsidRDefault="006374F6">
      <w:pPr>
        <w:rPr>
          <w:lang w:val="en-US"/>
        </w:rPr>
      </w:pPr>
      <w:r>
        <w:rPr>
          <w:lang w:val="en-US"/>
        </w:rPr>
        <w:t xml:space="preserve">  pch = 15, </w:t>
      </w:r>
    </w:p>
    <w:p w14:paraId="2E189209" w14:textId="77777777" w:rsidR="00330871" w:rsidRDefault="006374F6">
      <w:pPr>
        <w:rPr>
          <w:lang w:val="en-US"/>
        </w:rPr>
      </w:pPr>
      <w:r>
        <w:rPr>
          <w:lang w:val="en-US"/>
        </w:rPr>
        <w:t xml:space="preserve">  row.names(pc_leave_loadings) </w:t>
      </w:r>
    </w:p>
    <w:p w14:paraId="7FA73204" w14:textId="77777777" w:rsidR="00330871" w:rsidRDefault="006374F6">
      <w:pPr>
        <w:rPr>
          <w:lang w:val="en-US"/>
        </w:rPr>
      </w:pPr>
      <w:r>
        <w:rPr>
          <w:lang w:val="en-US"/>
        </w:rPr>
        <w:t xml:space="preserve">) </w:t>
      </w:r>
    </w:p>
    <w:p w14:paraId="4C36BFFC" w14:textId="77777777" w:rsidR="00330871" w:rsidRDefault="006374F6">
      <w:pPr>
        <w:rPr>
          <w:lang w:val="en-US"/>
        </w:rPr>
      </w:pPr>
      <w:r>
        <w:rPr>
          <w:lang w:val="en-US"/>
        </w:rPr>
        <w:t>par(mfrow = c(2,2)) png(file = "percent") biplot(   pc_leave</w:t>
      </w:r>
      <w:r>
        <w:rPr>
          <w:lang w:val="en-US"/>
        </w:rPr>
        <w:t xml:space="preserve">_clear,   scale = 0, </w:t>
      </w:r>
    </w:p>
    <w:p w14:paraId="6B6FFC30" w14:textId="77777777" w:rsidR="00330871" w:rsidRDefault="006374F6">
      <w:pPr>
        <w:rPr>
          <w:lang w:val="en-US"/>
        </w:rPr>
      </w:pPr>
      <w:r>
        <w:rPr>
          <w:lang w:val="en-US"/>
        </w:rPr>
        <w:t xml:space="preserve">  col = c('grey40','orange') </w:t>
      </w:r>
    </w:p>
    <w:p w14:paraId="422AAEE1" w14:textId="77777777" w:rsidR="00330871" w:rsidRDefault="006374F6">
      <w:pPr>
        <w:rPr>
          <w:lang w:val="en-US"/>
        </w:rPr>
      </w:pPr>
      <w:r>
        <w:rPr>
          <w:lang w:val="en-US"/>
        </w:rPr>
        <w:t xml:space="preserve">) </w:t>
      </w:r>
    </w:p>
    <w:p w14:paraId="7A83C7E0" w14:textId="77777777" w:rsidR="00330871" w:rsidRDefault="006374F6">
      <w:pPr>
        <w:rPr>
          <w:lang w:val="en-US"/>
        </w:rPr>
      </w:pPr>
      <w:r>
        <w:rPr>
          <w:lang w:val="en-US"/>
        </w:rPr>
        <w:t xml:space="preserve">biplot(   pc_leave_clear,   choices = c(1,3),   scale = 0, </w:t>
      </w:r>
    </w:p>
    <w:p w14:paraId="2C97C9EC" w14:textId="77777777" w:rsidR="00330871" w:rsidRDefault="006374F6">
      <w:pPr>
        <w:rPr>
          <w:lang w:val="en-US"/>
        </w:rPr>
      </w:pPr>
      <w:r>
        <w:rPr>
          <w:lang w:val="en-US"/>
        </w:rPr>
        <w:t xml:space="preserve">  col = c('grey40','orange') </w:t>
      </w:r>
    </w:p>
    <w:p w14:paraId="562A2BCA" w14:textId="77777777" w:rsidR="00330871" w:rsidRDefault="006374F6">
      <w:pPr>
        <w:rPr>
          <w:lang w:val="en-US"/>
        </w:rPr>
      </w:pPr>
      <w:r>
        <w:rPr>
          <w:lang w:val="en-US"/>
        </w:rPr>
        <w:t xml:space="preserve">) </w:t>
      </w:r>
    </w:p>
    <w:p w14:paraId="2ADEC20B" w14:textId="77777777" w:rsidR="00330871" w:rsidRDefault="006374F6">
      <w:pPr>
        <w:rPr>
          <w:lang w:val="en-US"/>
        </w:rPr>
      </w:pPr>
      <w:r>
        <w:rPr>
          <w:lang w:val="en-US"/>
        </w:rPr>
        <w:t xml:space="preserve">biplot(   pc_leave_clear,   choices = c(2,3),   scale = 0, </w:t>
      </w:r>
    </w:p>
    <w:p w14:paraId="3EC6FBC9" w14:textId="77777777" w:rsidR="00330871" w:rsidRDefault="006374F6">
      <w:pPr>
        <w:rPr>
          <w:lang w:val="en-US"/>
        </w:rPr>
      </w:pPr>
      <w:r>
        <w:rPr>
          <w:lang w:val="en-US"/>
        </w:rPr>
        <w:t xml:space="preserve">  col = c('grey40','orange') </w:t>
      </w:r>
    </w:p>
    <w:p w14:paraId="72B6150C" w14:textId="77777777" w:rsidR="00330871" w:rsidRDefault="006374F6">
      <w:pPr>
        <w:rPr>
          <w:lang w:val="en-US"/>
        </w:rPr>
      </w:pPr>
      <w:r>
        <w:rPr>
          <w:lang w:val="en-US"/>
        </w:rPr>
        <w:t xml:space="preserve">) </w:t>
      </w:r>
    </w:p>
    <w:p w14:paraId="4E52750E" w14:textId="77777777" w:rsidR="00330871" w:rsidRDefault="006374F6">
      <w:pPr>
        <w:rPr>
          <w:lang w:val="en-US"/>
        </w:rPr>
      </w:pPr>
      <w:r>
        <w:rPr>
          <w:lang w:val="en-US"/>
        </w:rPr>
        <w:t xml:space="preserve">pca3d::pca3d(pc_leave_clear, show.labels = T) </w:t>
      </w:r>
    </w:p>
    <w:p w14:paraId="4C617220" w14:textId="77777777" w:rsidR="00330871" w:rsidRDefault="006374F6">
      <w:pPr>
        <w:rPr>
          <w:lang w:val="en-US"/>
        </w:rPr>
      </w:pPr>
      <w:r>
        <w:rPr>
          <w:lang w:val="en-US"/>
        </w:rPr>
        <w:lastRenderedPageBreak/>
        <w:t xml:space="preserve"> </w:t>
      </w:r>
    </w:p>
    <w:p w14:paraId="51641FDF" w14:textId="77777777" w:rsidR="00330871" w:rsidRDefault="006374F6">
      <w:pPr>
        <w:rPr>
          <w:lang w:val="en-US"/>
        </w:rPr>
      </w:pPr>
      <w:r>
        <w:rPr>
          <w:lang w:val="en-US"/>
        </w:rPr>
        <w:t xml:space="preserve">summary(pc_leave) </w:t>
      </w:r>
    </w:p>
    <w:p w14:paraId="09279D95" w14:textId="77777777" w:rsidR="00330871" w:rsidRDefault="006374F6">
      <w:pPr>
        <w:rPr>
          <w:lang w:val="en-US"/>
        </w:rPr>
      </w:pPr>
      <w:r>
        <w:rPr>
          <w:lang w:val="en-US"/>
        </w:rPr>
        <w:t xml:space="preserve">summary(pc_leave_clear) </w:t>
      </w:r>
    </w:p>
    <w:p w14:paraId="4FD5225D" w14:textId="77777777" w:rsidR="00330871" w:rsidRDefault="006374F6">
      <w:pPr>
        <w:rPr>
          <w:lang w:val="en-US"/>
        </w:rPr>
      </w:pPr>
      <w:r>
        <w:rPr>
          <w:lang w:val="en-US"/>
        </w:rPr>
        <w:t xml:space="preserve"> </w:t>
      </w:r>
    </w:p>
    <w:p w14:paraId="3E941D55" w14:textId="77777777" w:rsidR="00330871" w:rsidRDefault="006374F6">
      <w:pPr>
        <w:rPr>
          <w:lang w:val="en-US"/>
        </w:rPr>
      </w:pPr>
      <w:r>
        <w:rPr>
          <w:lang w:val="en-US"/>
        </w:rPr>
        <w:t xml:space="preserve">plot(pc_leave, type = "l") </w:t>
      </w:r>
    </w:p>
    <w:p w14:paraId="53360DA9" w14:textId="77777777" w:rsidR="00330871" w:rsidRDefault="006374F6">
      <w:pPr>
        <w:rPr>
          <w:b/>
          <w:lang w:val="en-US"/>
        </w:rPr>
      </w:pPr>
      <w:r>
        <w:rPr>
          <w:b/>
          <w:lang w:val="en-US"/>
        </w:rPr>
        <w:t xml:space="preserve">#Clustering </w:t>
      </w:r>
    </w:p>
    <w:p w14:paraId="5BB6E6AF" w14:textId="77777777" w:rsidR="00330871" w:rsidRDefault="006374F6">
      <w:pPr>
        <w:rPr>
          <w:b/>
          <w:lang w:val="en-US"/>
        </w:rPr>
      </w:pPr>
      <w:r>
        <w:rPr>
          <w:b/>
          <w:lang w:val="en-US"/>
        </w:rPr>
        <w:t>#Hierarchical Clustering</w:t>
      </w:r>
    </w:p>
    <w:p w14:paraId="12BC9CB2" w14:textId="77777777" w:rsidR="00330871" w:rsidRDefault="006374F6">
      <w:pPr>
        <w:rPr>
          <w:lang w:val="en-US"/>
        </w:rPr>
      </w:pPr>
      <w:r>
        <w:rPr>
          <w:lang w:val="en-US"/>
        </w:rPr>
        <w:t xml:space="preserve">dist_leave &lt;- dist(leave_clear[,-1], method = 'euclidian') </w:t>
      </w:r>
    </w:p>
    <w:p w14:paraId="68D41953" w14:textId="77777777" w:rsidR="00330871" w:rsidRDefault="006374F6">
      <w:pPr>
        <w:rPr>
          <w:lang w:val="en-US"/>
        </w:rPr>
      </w:pPr>
      <w:r>
        <w:rPr>
          <w:lang w:val="en-US"/>
        </w:rPr>
        <w:t xml:space="preserve">#   then apply complete </w:t>
      </w:r>
      <w:r>
        <w:rPr>
          <w:lang w:val="en-US"/>
        </w:rPr>
        <w:t xml:space="preserve">linkage png(file = "percent") </w:t>
      </w:r>
    </w:p>
    <w:p w14:paraId="2BDC7BFD" w14:textId="77777777" w:rsidR="00330871" w:rsidRDefault="006374F6">
      <w:pPr>
        <w:rPr>
          <w:lang w:val="en-US"/>
        </w:rPr>
      </w:pPr>
      <w:r>
        <w:rPr>
          <w:lang w:val="en-US"/>
        </w:rPr>
        <w:t xml:space="preserve">hc_leave &lt;- hclust(dist_leave, method = 'ward.D') hc_leave </w:t>
      </w:r>
    </w:p>
    <w:p w14:paraId="448D75E5" w14:textId="77777777" w:rsidR="00330871" w:rsidRDefault="006374F6">
      <w:pPr>
        <w:rPr>
          <w:lang w:val="en-US"/>
        </w:rPr>
      </w:pPr>
      <w:r>
        <w:rPr>
          <w:lang w:val="en-US"/>
        </w:rPr>
        <w:t xml:space="preserve"> </w:t>
      </w:r>
    </w:p>
    <w:p w14:paraId="01F0BBFF" w14:textId="77777777" w:rsidR="00330871" w:rsidRDefault="006374F6">
      <w:pPr>
        <w:rPr>
          <w:lang w:val="en-US"/>
        </w:rPr>
      </w:pPr>
      <w:r>
        <w:rPr>
          <w:lang w:val="en-US"/>
        </w:rPr>
        <w:t xml:space="preserve">dist_leave &lt;- dist(leave_clear[,-1], method = 'euclidian') hc_leave_complete &lt;- hclust(dist_leave, method = 'complete') </w:t>
      </w:r>
    </w:p>
    <w:p w14:paraId="0B68C509" w14:textId="77777777" w:rsidR="00330871" w:rsidRDefault="006374F6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#Plot the associated dendrogram </w:t>
      </w:r>
    </w:p>
    <w:p w14:paraId="4D5BA1DE" w14:textId="77777777" w:rsidR="00330871" w:rsidRDefault="006374F6">
      <w:pPr>
        <w:rPr>
          <w:lang w:val="en-US"/>
        </w:rPr>
      </w:pPr>
      <w:r>
        <w:rPr>
          <w:lang w:val="en-US"/>
        </w:rPr>
        <w:t xml:space="preserve"> </w:t>
      </w:r>
    </w:p>
    <w:p w14:paraId="4F5DA9F0" w14:textId="77777777" w:rsidR="00330871" w:rsidRDefault="006374F6">
      <w:pPr>
        <w:rPr>
          <w:lang w:val="en-US"/>
        </w:rPr>
      </w:pPr>
      <w:r>
        <w:rPr>
          <w:lang w:val="en-US"/>
        </w:rPr>
        <w:t>plot(hc</w:t>
      </w:r>
      <w:r>
        <w:rPr>
          <w:lang w:val="en-US"/>
        </w:rPr>
        <w:t xml:space="preserve">_leave, hang = -0.1, labels = leave_clear$Area)  png(file = "percent") </w:t>
      </w:r>
    </w:p>
    <w:p w14:paraId="574D471C" w14:textId="77777777" w:rsidR="00330871" w:rsidRDefault="006374F6">
      <w:pPr>
        <w:rPr>
          <w:lang w:val="en-US"/>
        </w:rPr>
      </w:pPr>
      <w:r>
        <w:rPr>
          <w:lang w:val="en-US"/>
        </w:rPr>
        <w:t xml:space="preserve">plot(hc_leave_complete, hang = -0.1, labels = leave_clear$Area) </w:t>
      </w:r>
    </w:p>
    <w:p w14:paraId="4AADDEBA" w14:textId="77777777" w:rsidR="00330871" w:rsidRDefault="006374F6">
      <w:pPr>
        <w:rPr>
          <w:b/>
          <w:lang w:val="en-US"/>
        </w:rPr>
      </w:pPr>
      <w:r>
        <w:rPr>
          <w:b/>
          <w:lang w:val="en-US"/>
        </w:rPr>
        <w:t xml:space="preserve"> Evaluation of cluster results </w:t>
      </w:r>
    </w:p>
    <w:p w14:paraId="0B467272" w14:textId="77777777" w:rsidR="00330871" w:rsidRDefault="006374F6">
      <w:pPr>
        <w:rPr>
          <w:b/>
          <w:bCs/>
          <w:lang w:val="en-US"/>
        </w:rPr>
      </w:pPr>
      <w:r>
        <w:rPr>
          <w:b/>
          <w:bCs/>
          <w:lang w:val="en-US"/>
        </w:rPr>
        <w:t>#Silhouette Plot</w:t>
      </w:r>
    </w:p>
    <w:p w14:paraId="28A12FF8" w14:textId="77777777" w:rsidR="00330871" w:rsidRDefault="006374F6">
      <w:pPr>
        <w:rPr>
          <w:lang w:val="en-US"/>
        </w:rPr>
      </w:pPr>
      <w:r>
        <w:rPr>
          <w:lang w:val="en-US"/>
        </w:rPr>
        <w:t xml:space="preserve">sil_hc_leave &lt;- cluster::silhouette(hc_cluster_id_leave, dist_leave) </w:t>
      </w:r>
    </w:p>
    <w:p w14:paraId="4ABA0B8B" w14:textId="77777777" w:rsidR="00330871" w:rsidRDefault="006374F6">
      <w:pPr>
        <w:rPr>
          <w:lang w:val="en-US"/>
        </w:rPr>
      </w:pPr>
      <w:r>
        <w:rPr>
          <w:lang w:val="en-US"/>
        </w:rPr>
        <w:t xml:space="preserve">sil_hc_leave_complete &lt;- cluster::silhouette(hc_cluster_id_leave_complete, dist_leave) </w:t>
      </w:r>
    </w:p>
    <w:p w14:paraId="5E59B427" w14:textId="77777777" w:rsidR="00330871" w:rsidRDefault="006374F6">
      <w:pPr>
        <w:rPr>
          <w:lang w:val="en-US"/>
        </w:rPr>
      </w:pPr>
      <w:r>
        <w:rPr>
          <w:lang w:val="en-US"/>
        </w:rPr>
        <w:t xml:space="preserve"> </w:t>
      </w:r>
    </w:p>
    <w:p w14:paraId="32612226" w14:textId="77777777" w:rsidR="00330871" w:rsidRDefault="006374F6">
      <w:pPr>
        <w:rPr>
          <w:lang w:val="en-US"/>
        </w:rPr>
      </w:pPr>
      <w:r>
        <w:rPr>
          <w:lang w:val="en-US"/>
        </w:rPr>
        <w:t xml:space="preserve">opar &lt;- par() par(mfrow = c(2,1)) png(file = "percent") plot(sil_hc_leave) png(file = "percent") plot(sil_hc_leave_complete) par(opar) </w:t>
      </w:r>
    </w:p>
    <w:p w14:paraId="5367C772" w14:textId="77777777" w:rsidR="00330871" w:rsidRDefault="006374F6">
      <w:pPr>
        <w:rPr>
          <w:lang w:val="en-US"/>
        </w:rPr>
      </w:pPr>
      <w:r>
        <w:rPr>
          <w:lang w:val="en-US"/>
        </w:rPr>
        <w:t xml:space="preserve"> </w:t>
      </w:r>
    </w:p>
    <w:p w14:paraId="4F5B50BB" w14:textId="77777777" w:rsidR="00330871" w:rsidRDefault="006374F6">
      <w:pPr>
        <w:rPr>
          <w:lang w:val="en-US"/>
        </w:rPr>
      </w:pPr>
      <w:r>
        <w:rPr>
          <w:lang w:val="en-US"/>
        </w:rPr>
        <w:t xml:space="preserve">leave_clear["Outcome"] &lt;- 0 </w:t>
      </w:r>
    </w:p>
    <w:p w14:paraId="7D34FA7C" w14:textId="77777777" w:rsidR="00330871" w:rsidRDefault="006374F6">
      <w:pPr>
        <w:rPr>
          <w:lang w:val="en-US"/>
        </w:rPr>
      </w:pPr>
      <w:r>
        <w:rPr>
          <w:lang w:val="en-US"/>
        </w:rPr>
        <w:t xml:space="preserve">leave_clear$Outcome[ leave_clear$Pct_Leave &gt; 50] &lt;- "1" leave_clear$Outcome[ leave_clear$Pct_Leave &lt; 50] &lt;- "0" </w:t>
      </w:r>
    </w:p>
    <w:p w14:paraId="747A5E1B" w14:textId="77777777" w:rsidR="00330871" w:rsidRDefault="006374F6">
      <w:pPr>
        <w:rPr>
          <w:lang w:val="en-US"/>
        </w:rPr>
      </w:pPr>
      <w:r>
        <w:rPr>
          <w:lang w:val="en-US"/>
        </w:rPr>
        <w:t xml:space="preserve">leave_clear$Outcome &lt;- as.numeric(leave_clear$Outcome) </w:t>
      </w:r>
    </w:p>
    <w:p w14:paraId="157923C7" w14:textId="77777777" w:rsidR="00330871" w:rsidRDefault="006374F6">
      <w:pPr>
        <w:rPr>
          <w:lang w:val="en-US"/>
        </w:rPr>
      </w:pPr>
      <w:r>
        <w:rPr>
          <w:lang w:val="en-US"/>
        </w:rPr>
        <w:t xml:space="preserve"> </w:t>
      </w:r>
    </w:p>
    <w:p w14:paraId="635E4768" w14:textId="77777777" w:rsidR="00330871" w:rsidRDefault="006374F6">
      <w:pPr>
        <w:rPr>
          <w:b/>
          <w:lang w:val="en-US"/>
        </w:rPr>
      </w:pPr>
      <w:r>
        <w:rPr>
          <w:b/>
          <w:lang w:val="en-US"/>
        </w:rPr>
        <w:t xml:space="preserve">#Neural network </w:t>
      </w:r>
    </w:p>
    <w:p w14:paraId="32E650E0" w14:textId="77777777" w:rsidR="00330871" w:rsidRDefault="006374F6">
      <w:pPr>
        <w:rPr>
          <w:lang w:val="en-US"/>
        </w:rPr>
      </w:pPr>
      <w:r>
        <w:rPr>
          <w:lang w:val="en-US"/>
        </w:rPr>
        <w:t>set.seed(2018) MinMax &lt;- function(x){   tx &lt;- (x - min(x)) / (max(x</w:t>
      </w:r>
      <w:r>
        <w:rPr>
          <w:lang w:val="en-US"/>
        </w:rPr>
        <w:t xml:space="preserve">) - min(x))   return(tx) </w:t>
      </w:r>
    </w:p>
    <w:p w14:paraId="48B97106" w14:textId="77777777" w:rsidR="00330871" w:rsidRDefault="006374F6">
      <w:pPr>
        <w:rPr>
          <w:lang w:val="en-US"/>
        </w:rPr>
      </w:pPr>
      <w:r>
        <w:rPr>
          <w:lang w:val="en-US"/>
        </w:rPr>
        <w:t xml:space="preserve">} </w:t>
      </w:r>
    </w:p>
    <w:p w14:paraId="0D31D03E" w14:textId="77777777" w:rsidR="00330871" w:rsidRDefault="006374F6">
      <w:pPr>
        <w:rPr>
          <w:lang w:val="en-US"/>
        </w:rPr>
      </w:pPr>
      <w:r>
        <w:rPr>
          <w:lang w:val="en-US"/>
        </w:rPr>
        <w:t xml:space="preserve">leave_minmax &lt;- apply(leave_clear[,-1], 2, MinMax) </w:t>
      </w:r>
    </w:p>
    <w:p w14:paraId="4B0EA4ED" w14:textId="77777777" w:rsidR="00330871" w:rsidRDefault="006374F6">
      <w:pPr>
        <w:rPr>
          <w:lang w:val="en-US"/>
        </w:rPr>
      </w:pPr>
      <w:r>
        <w:rPr>
          <w:lang w:val="en-US"/>
        </w:rPr>
        <w:t xml:space="preserve">leave_minmax &lt;- as.data.frame(leave_minmax) n_rows &lt;- nrow(leave_minmax) </w:t>
      </w:r>
    </w:p>
    <w:p w14:paraId="0BDA001A" w14:textId="77777777" w:rsidR="00330871" w:rsidRDefault="006374F6">
      <w:pPr>
        <w:rPr>
          <w:lang w:val="en-US"/>
        </w:rPr>
      </w:pPr>
      <w:r>
        <w:rPr>
          <w:lang w:val="en-US"/>
        </w:rPr>
        <w:t>training_idx &lt;- sample(n_rows, n_rows * 0.7) training_leave_minmax &lt;- leave_minmax[training_idx,] tes</w:t>
      </w:r>
      <w:r>
        <w:rPr>
          <w:lang w:val="en-US"/>
        </w:rPr>
        <w:t xml:space="preserve">t_leave &lt;- leave_minmax[-training_idx,] </w:t>
      </w:r>
    </w:p>
    <w:p w14:paraId="45429D6B" w14:textId="77777777" w:rsidR="00330871" w:rsidRDefault="006374F6">
      <w:pPr>
        <w:rPr>
          <w:lang w:val="en-US"/>
        </w:rPr>
      </w:pPr>
      <w:r>
        <w:rPr>
          <w:lang w:val="en-US"/>
        </w:rPr>
        <w:lastRenderedPageBreak/>
        <w:t xml:space="preserve">leave_formula = Outcome ~ Mean_Income + Median_Income + Mean_Tax + Median_Tax + Pct_Turnout + C + Lab + G reen + UKIP + LD </w:t>
      </w:r>
    </w:p>
    <w:p w14:paraId="279DDFA6" w14:textId="77777777" w:rsidR="00330871" w:rsidRDefault="006374F6">
      <w:pPr>
        <w:rPr>
          <w:lang w:val="en-US"/>
        </w:rPr>
      </w:pPr>
      <w:r>
        <w:rPr>
          <w:lang w:val="en-US"/>
        </w:rPr>
        <w:t xml:space="preserve">png(file = "p") </w:t>
      </w:r>
    </w:p>
    <w:p w14:paraId="6E99AB9C" w14:textId="77777777" w:rsidR="00330871" w:rsidRDefault="006374F6">
      <w:pPr>
        <w:rPr>
          <w:b/>
          <w:lang w:val="en-US"/>
        </w:rPr>
      </w:pPr>
      <w:r>
        <w:rPr>
          <w:b/>
          <w:lang w:val="en-US"/>
        </w:rPr>
        <w:t>#Library neural net</w:t>
      </w:r>
    </w:p>
    <w:p w14:paraId="18596461" w14:textId="77777777" w:rsidR="00330871" w:rsidRDefault="006374F6">
      <w:pPr>
        <w:rPr>
          <w:b/>
          <w:lang w:val="en-US"/>
        </w:rPr>
      </w:pPr>
      <w:r>
        <w:rPr>
          <w:b/>
          <w:lang w:val="en-US"/>
        </w:rPr>
        <w:t xml:space="preserve">#Trying several nn architecture </w:t>
      </w:r>
    </w:p>
    <w:p w14:paraId="386C9583" w14:textId="77777777" w:rsidR="00330871" w:rsidRDefault="006374F6">
      <w:r>
        <w:rPr>
          <w:b/>
          <w:lang w:val="en-US"/>
        </w:rPr>
        <w:t xml:space="preserve"> </w:t>
      </w:r>
      <w:r>
        <w:rPr>
          <w:lang w:val="en-US"/>
        </w:rPr>
        <w:t>leave_nn_64 &lt;- neuralnet(leave_formula, hidden = c(1,2), data = training_leave_minmax,linear.output = FALSE) leave_nn_65 &lt;- neuralnet(leave_formula, hidden = c(2,1), data = training_leave_minmax,linear.output = FALSE) leave_nn_66 &lt;- neuralnet(leave_formula</w:t>
      </w:r>
      <w:r>
        <w:rPr>
          <w:lang w:val="en-US"/>
        </w:rPr>
        <w:t>, hidden = c(1,1), data = training_leave_minmax, linear.output = FALSE) leave_nn_67 &lt;- neuralnet(leave_formula, hidden = c(2,2), data = training_leave_minmax,linear.output = FALSE) leave_nn_68 &lt;- neuralnet(leave_formula, hidden = c(2,3), data = training_le</w:t>
      </w:r>
      <w:r>
        <w:rPr>
          <w:lang w:val="en-US"/>
        </w:rPr>
        <w:t>ave_minmax,linear.output = FALSE) leave_nn_69 &lt;- neuralnet(leave_formula, hidden = c(4,4), data = training_leave_minmax, linear.output = FALSE) pred_leave_nn_64 &lt;- compute(leave_nn_64, test_leave[,-13]) pred_leave_nn_65 &lt;- compute(leave_nn_65, test_leave[,</w:t>
      </w:r>
      <w:r>
        <w:rPr>
          <w:lang w:val="en-US"/>
        </w:rPr>
        <w:t xml:space="preserve">-13]) pred_leave_nn_66 &lt;- compute(leave_nn_66, test_leave[,-13]) pred_leave_nn_67 &lt;- compute(leave_nn_67, test_leave[,-13]) pred_leave_nn_68 &lt;- compute(leave_nn_68, test_leave[,-13]) pred_leave_nn_69 &lt;- compute(leave_nn_69, test_leave[,-13]) </w:t>
      </w:r>
    </w:p>
    <w:p w14:paraId="38B085E0" w14:textId="77777777" w:rsidR="00330871" w:rsidRDefault="006374F6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#Evaluating </w:t>
      </w:r>
      <w:r>
        <w:rPr>
          <w:b/>
          <w:bCs/>
          <w:lang w:val="en-US"/>
        </w:rPr>
        <w:t>nn results</w:t>
      </w:r>
    </w:p>
    <w:p w14:paraId="670CC08F" w14:textId="77777777" w:rsidR="00330871" w:rsidRDefault="006374F6">
      <w:pPr>
        <w:rPr>
          <w:lang w:val="en-US"/>
        </w:rPr>
      </w:pPr>
      <w:r>
        <w:rPr>
          <w:lang w:val="en-US"/>
        </w:rPr>
        <w:t xml:space="preserve">leave_results &lt;- data.frame(   actual = test_leave$Outcome,   nn_64 = pred_leave_nn_64$net.result,   nn_65 = pred_leave_nn_65$net.result, </w:t>
      </w:r>
    </w:p>
    <w:p w14:paraId="6F441426" w14:textId="77777777" w:rsidR="00330871" w:rsidRDefault="006374F6">
      <w:pPr>
        <w:rPr>
          <w:lang w:val="en-US"/>
        </w:rPr>
      </w:pPr>
      <w:r>
        <w:rPr>
          <w:lang w:val="en-US"/>
        </w:rPr>
        <w:t xml:space="preserve">  nn_66 = pred_leave_nn_66$net.result </w:t>
      </w:r>
    </w:p>
    <w:p w14:paraId="21C5ECB8" w14:textId="77777777" w:rsidR="00330871" w:rsidRDefault="006374F6">
      <w:pPr>
        <w:rPr>
          <w:lang w:val="en-US"/>
        </w:rPr>
      </w:pPr>
      <w:r>
        <w:rPr>
          <w:lang w:val="en-US"/>
        </w:rPr>
        <w:t xml:space="preserve">) </w:t>
      </w:r>
    </w:p>
    <w:p w14:paraId="41170C83" w14:textId="77777777" w:rsidR="00330871" w:rsidRDefault="006374F6">
      <w:pPr>
        <w:rPr>
          <w:lang w:val="en-US"/>
        </w:rPr>
      </w:pPr>
      <w:r>
        <w:rPr>
          <w:lang w:val="en-US"/>
        </w:rPr>
        <w:t>leave_results &lt;- data.frame(   actual = test_leave$Outcome,   nn</w:t>
      </w:r>
      <w:r>
        <w:rPr>
          <w:lang w:val="en-US"/>
        </w:rPr>
        <w:t xml:space="preserve">_67 = pred_leave_nn_67$net.result,   nn_68 = pred_leave_nn_68$net.result, </w:t>
      </w:r>
    </w:p>
    <w:p w14:paraId="2C47C3E0" w14:textId="77777777" w:rsidR="00330871" w:rsidRDefault="006374F6">
      <w:pPr>
        <w:rPr>
          <w:lang w:val="en-US"/>
        </w:rPr>
      </w:pPr>
      <w:r>
        <w:rPr>
          <w:lang w:val="en-US"/>
        </w:rPr>
        <w:t xml:space="preserve">  nn_69 = pred_leave_nn_69$net.result </w:t>
      </w:r>
    </w:p>
    <w:p w14:paraId="58322A63" w14:textId="77777777" w:rsidR="00330871" w:rsidRDefault="006374F6">
      <w:pPr>
        <w:rPr>
          <w:lang w:val="en-US"/>
        </w:rPr>
      </w:pPr>
      <w:r>
        <w:rPr>
          <w:lang w:val="en-US"/>
        </w:rPr>
        <w:t xml:space="preserve">) </w:t>
      </w:r>
    </w:p>
    <w:p w14:paraId="1790F2C8" w14:textId="77777777" w:rsidR="00330871" w:rsidRDefault="006374F6">
      <w:pPr>
        <w:rPr>
          <w:lang w:val="en-US"/>
        </w:rPr>
      </w:pPr>
      <w:r>
        <w:rPr>
          <w:lang w:val="en-US"/>
        </w:rPr>
        <w:t xml:space="preserve">cor(leave_results[,'actual'], leave_results[,c("nn_64","nn_65", "nn_66")]) cor(leave_results[,'actual'], leave_results[,c("nn_67","nn_68", </w:t>
      </w:r>
      <w:r>
        <w:rPr>
          <w:lang w:val="en-US"/>
        </w:rPr>
        <w:t xml:space="preserve">"nn_69")]) leave_results &lt;- data.frame(   actual = test_leave$Outcome,   nn_65 = pred_leave_nn_65$net.result </w:t>
      </w:r>
    </w:p>
    <w:p w14:paraId="2EBE9BD4" w14:textId="77777777" w:rsidR="00330871" w:rsidRDefault="006374F6">
      <w:pPr>
        <w:rPr>
          <w:lang w:val="en-US"/>
        </w:rPr>
      </w:pPr>
      <w:r>
        <w:rPr>
          <w:lang w:val="en-US"/>
        </w:rPr>
        <w:t xml:space="preserve">) </w:t>
      </w:r>
    </w:p>
    <w:p w14:paraId="616CDE31" w14:textId="77777777" w:rsidR="00330871" w:rsidRDefault="006374F6">
      <w:pPr>
        <w:rPr>
          <w:lang w:val="en-US"/>
        </w:rPr>
      </w:pPr>
      <w:r>
        <w:rPr>
          <w:lang w:val="en-US"/>
        </w:rPr>
        <w:t xml:space="preserve">leave_results &lt;- data.frame(   actual = test_leave$Outcome,   nn_65 = pred_leave_nn_65$net.result </w:t>
      </w:r>
    </w:p>
    <w:p w14:paraId="2894F743" w14:textId="77777777" w:rsidR="00330871" w:rsidRDefault="006374F6">
      <w:pPr>
        <w:rPr>
          <w:lang w:val="en-US"/>
        </w:rPr>
      </w:pPr>
      <w:r>
        <w:rPr>
          <w:lang w:val="en-US"/>
        </w:rPr>
        <w:t xml:space="preserve">) </w:t>
      </w:r>
    </w:p>
    <w:p w14:paraId="75DE89AC" w14:textId="77777777" w:rsidR="00330871" w:rsidRDefault="006374F6">
      <w:pPr>
        <w:rPr>
          <w:lang w:val="en-US"/>
        </w:rPr>
      </w:pPr>
      <w:r>
        <w:rPr>
          <w:lang w:val="en-US"/>
        </w:rPr>
        <w:t xml:space="preserve"> </w:t>
      </w:r>
    </w:p>
    <w:p w14:paraId="75547E7F" w14:textId="77777777" w:rsidR="00330871" w:rsidRDefault="006374F6">
      <w:pPr>
        <w:rPr>
          <w:lang w:val="en-US"/>
        </w:rPr>
      </w:pPr>
      <w:r>
        <w:rPr>
          <w:lang w:val="en-US"/>
        </w:rPr>
        <w:t>temptest &lt;- subset(test_leave, select =</w:t>
      </w:r>
      <w:r>
        <w:rPr>
          <w:lang w:val="en-US"/>
        </w:rPr>
        <w:t xml:space="preserve"> c("Mean_Income", "Median_Income", "Mean_Tax", "Median_Tax", "Pct_Turn out", "C", "Lab", "Green", "UKIP", "LD")) </w:t>
      </w:r>
    </w:p>
    <w:p w14:paraId="4585C772" w14:textId="77777777" w:rsidR="00330871" w:rsidRDefault="006374F6">
      <w:pPr>
        <w:rPr>
          <w:lang w:val="en-US"/>
        </w:rPr>
      </w:pPr>
      <w:r>
        <w:rPr>
          <w:lang w:val="en-US"/>
        </w:rPr>
        <w:t xml:space="preserve">head(temptest) </w:t>
      </w:r>
    </w:p>
    <w:p w14:paraId="38413D40" w14:textId="77777777" w:rsidR="00330871" w:rsidRDefault="006374F6">
      <w:pPr>
        <w:rPr>
          <w:lang w:val="en-US"/>
        </w:rPr>
      </w:pPr>
      <w:r>
        <w:rPr>
          <w:lang w:val="en-US"/>
        </w:rPr>
        <w:t xml:space="preserve">nn_results &lt;- compute(leave_nn_65,temptest) nn_results &lt;- compute(leave_nn_69,temptest) nn_results </w:t>
      </w:r>
    </w:p>
    <w:p w14:paraId="39D79C1D" w14:textId="77777777" w:rsidR="00330871" w:rsidRDefault="006374F6">
      <w:pPr>
        <w:rPr>
          <w:lang w:val="en-US"/>
        </w:rPr>
      </w:pPr>
      <w:r>
        <w:rPr>
          <w:lang w:val="en-US"/>
        </w:rPr>
        <w:t>results &lt;- data.frame(actu</w:t>
      </w:r>
      <w:r>
        <w:rPr>
          <w:lang w:val="en-US"/>
        </w:rPr>
        <w:t xml:space="preserve">al = test_leave$Outcome, prediction = nn_results$net.result) results </w:t>
      </w:r>
    </w:p>
    <w:p w14:paraId="1F8CD28A" w14:textId="77777777" w:rsidR="00330871" w:rsidRDefault="006374F6">
      <w:pPr>
        <w:rPr>
          <w:lang w:val="en-US"/>
        </w:rPr>
      </w:pPr>
      <w:r>
        <w:rPr>
          <w:lang w:val="en-US"/>
        </w:rPr>
        <w:t xml:space="preserve">roundedresults &lt;- sapply(results, round,digits=0) roundedresultsdf = data.frame(roundedresults) table(leave_results) </w:t>
      </w:r>
    </w:p>
    <w:p w14:paraId="7875AEFA" w14:textId="77777777" w:rsidR="00330871" w:rsidRDefault="006374F6">
      <w:pPr>
        <w:rPr>
          <w:lang w:val="en-US"/>
        </w:rPr>
      </w:pPr>
      <w:r>
        <w:rPr>
          <w:lang w:val="en-US"/>
        </w:rPr>
        <w:t xml:space="preserve"> </w:t>
      </w:r>
    </w:p>
    <w:p w14:paraId="55C6AB86" w14:textId="77777777" w:rsidR="00330871" w:rsidRDefault="006374F6">
      <w:pPr>
        <w:rPr>
          <w:lang w:val="en-US"/>
        </w:rPr>
      </w:pPr>
      <w:r>
        <w:rPr>
          <w:lang w:val="en-US"/>
        </w:rPr>
        <w:t>predict_testNN = (pred_leave_nn_65$net.result * (max(test_leave$Ou</w:t>
      </w:r>
      <w:r>
        <w:rPr>
          <w:lang w:val="en-US"/>
        </w:rPr>
        <w:t xml:space="preserve">tcome) - min(test_leave$Outcome))) + min(tes t_leave$Outcome) </w:t>
      </w:r>
    </w:p>
    <w:p w14:paraId="41AF1383" w14:textId="77777777" w:rsidR="00330871" w:rsidRDefault="006374F6">
      <w:pPr>
        <w:rPr>
          <w:lang w:val="en-US"/>
        </w:rPr>
      </w:pPr>
      <w:r>
        <w:rPr>
          <w:lang w:val="en-US"/>
        </w:rPr>
        <w:lastRenderedPageBreak/>
        <w:t xml:space="preserve">predict_testNN = (pred_leave_nn_64$net.result * (max(test_leave$Outcome) - min(test_leave$Outcome))) + min(tes t_leave$Outcome) </w:t>
      </w:r>
    </w:p>
    <w:p w14:paraId="748C6EA4" w14:textId="77777777" w:rsidR="00330871" w:rsidRDefault="006374F6">
      <w:pPr>
        <w:rPr>
          <w:lang w:val="en-US"/>
        </w:rPr>
      </w:pPr>
      <w:r>
        <w:rPr>
          <w:lang w:val="en-US"/>
        </w:rPr>
        <w:t>predict_testNN = (pred_leave_nn_66$net.result * (max(test_leave$</w:t>
      </w:r>
      <w:r>
        <w:rPr>
          <w:lang w:val="en-US"/>
        </w:rPr>
        <w:t xml:space="preserve">Outcome) - min(test_leave$Outcome))) + min(tes t_leave$Outcome) </w:t>
      </w:r>
    </w:p>
    <w:p w14:paraId="4A7D728D" w14:textId="77777777" w:rsidR="00330871" w:rsidRDefault="006374F6">
      <w:pPr>
        <w:rPr>
          <w:lang w:val="en-US"/>
        </w:rPr>
      </w:pPr>
      <w:r>
        <w:rPr>
          <w:lang w:val="en-US"/>
        </w:rPr>
        <w:t xml:space="preserve">predict_testNN = (pred_leave_nn_67$net.result * (max(test_leave$Outcome) - min(test_leave$Outcome))) + min(tes t_leave$Outcome) </w:t>
      </w:r>
    </w:p>
    <w:p w14:paraId="49A0777E" w14:textId="77777777" w:rsidR="00330871" w:rsidRDefault="006374F6">
      <w:pPr>
        <w:rPr>
          <w:lang w:val="en-US"/>
        </w:rPr>
      </w:pPr>
      <w:r>
        <w:rPr>
          <w:lang w:val="en-US"/>
        </w:rPr>
        <w:t>predict_testNN = (pred_leave_nn_68$net.result * (max(test_leav</w:t>
      </w:r>
      <w:r>
        <w:rPr>
          <w:lang w:val="en-US"/>
        </w:rPr>
        <w:t xml:space="preserve">e$Outcome) - min(test_leave$Outcome))) + min(tes t_leave$Outcome) </w:t>
      </w:r>
    </w:p>
    <w:p w14:paraId="2C1508AC" w14:textId="77777777" w:rsidR="00330871" w:rsidRDefault="006374F6">
      <w:pPr>
        <w:rPr>
          <w:lang w:val="en-US"/>
        </w:rPr>
      </w:pPr>
      <w:r>
        <w:rPr>
          <w:lang w:val="en-US"/>
        </w:rPr>
        <w:t xml:space="preserve">predict_testNN = (pred_leave_nn_69$net.result * (max(test_leave$Outcome) - min(test_leave$Outcome))) + min(tes t_leave$Outcome) </w:t>
      </w:r>
    </w:p>
    <w:p w14:paraId="3DFA778A" w14:textId="77777777" w:rsidR="00330871" w:rsidRDefault="006374F6">
      <w:pPr>
        <w:rPr>
          <w:lang w:val="en-US"/>
        </w:rPr>
      </w:pPr>
      <w:r>
        <w:rPr>
          <w:lang w:val="en-US"/>
        </w:rPr>
        <w:t xml:space="preserve"> </w:t>
      </w:r>
    </w:p>
    <w:p w14:paraId="4CC8C6CB" w14:textId="77777777" w:rsidR="00330871" w:rsidRDefault="006374F6">
      <w:pPr>
        <w:rPr>
          <w:lang w:val="en-US"/>
        </w:rPr>
      </w:pPr>
      <w:r>
        <w:rPr>
          <w:lang w:val="en-US"/>
        </w:rPr>
        <w:t xml:space="preserve">plot(test_leave$Outcome, predict_testNN, </w:t>
      </w:r>
      <w:r>
        <w:rPr>
          <w:lang w:val="en-US"/>
        </w:rPr>
        <w:t>col='blue', pch=16, ylab = "Predicted Outcome NN", xlab = "Real Outcome</w:t>
      </w:r>
    </w:p>
    <w:p w14:paraId="4D7F3588" w14:textId="77777777" w:rsidR="00330871" w:rsidRDefault="006374F6">
      <w:pPr>
        <w:rPr>
          <w:lang w:val="en-US"/>
        </w:rPr>
      </w:pPr>
      <w:r>
        <w:rPr>
          <w:lang w:val="en-US"/>
        </w:rPr>
        <w:t xml:space="preserve">") </w:t>
      </w:r>
    </w:p>
    <w:p w14:paraId="24358FCE" w14:textId="77777777" w:rsidR="00330871" w:rsidRDefault="006374F6">
      <w:pPr>
        <w:rPr>
          <w:lang w:val="en-US"/>
        </w:rPr>
      </w:pPr>
      <w:r>
        <w:rPr>
          <w:lang w:val="en-US"/>
        </w:rPr>
        <w:t xml:space="preserve"> </w:t>
      </w:r>
    </w:p>
    <w:p w14:paraId="35DA8CCE" w14:textId="77777777" w:rsidR="00330871" w:rsidRDefault="006374F6">
      <w:pPr>
        <w:rPr>
          <w:lang w:val="en-US"/>
        </w:rPr>
      </w:pPr>
      <w:r>
        <w:rPr>
          <w:lang w:val="en-US"/>
        </w:rPr>
        <w:t xml:space="preserve">abline(0,1) </w:t>
      </w:r>
    </w:p>
    <w:p w14:paraId="1C5892CE" w14:textId="77777777" w:rsidR="00330871" w:rsidRDefault="00330871">
      <w:pPr>
        <w:rPr>
          <w:lang w:val="en-US"/>
        </w:rPr>
      </w:pPr>
    </w:p>
    <w:p w14:paraId="0D04A5C2" w14:textId="77777777" w:rsidR="00330871" w:rsidRDefault="006374F6">
      <w:pPr>
        <w:rPr>
          <w:b/>
          <w:bCs/>
          <w:lang w:val="en-US"/>
        </w:rPr>
      </w:pPr>
      <w:r>
        <w:rPr>
          <w:b/>
          <w:bCs/>
          <w:lang w:val="en-US"/>
        </w:rPr>
        <w:t>#Calculating RMSE and MAE for nn performance evaluation</w:t>
      </w:r>
    </w:p>
    <w:p w14:paraId="0657AA71" w14:textId="77777777" w:rsidR="00330871" w:rsidRDefault="006374F6">
      <w:pPr>
        <w:rPr>
          <w:lang w:val="en-US"/>
        </w:rPr>
      </w:pPr>
      <w:r>
        <w:rPr>
          <w:lang w:val="en-US"/>
        </w:rPr>
        <w:t xml:space="preserve">RMSE.NN = (sum((test_leave$Outcome - predict_testNN)^2) / nrow(test_leave)) ^ 0.5 RMSE.NN </w:t>
      </w:r>
    </w:p>
    <w:p w14:paraId="6C3275E8" w14:textId="77777777" w:rsidR="00330871" w:rsidRDefault="00330871">
      <w:pPr>
        <w:rPr>
          <w:lang w:val="en-US"/>
        </w:rPr>
      </w:pPr>
    </w:p>
    <w:p w14:paraId="66E242B6" w14:textId="77777777" w:rsidR="00330871" w:rsidRDefault="006374F6">
      <w:pPr>
        <w:rPr>
          <w:lang w:val="en-US"/>
        </w:rPr>
      </w:pPr>
      <w:r>
        <w:rPr>
          <w:lang w:val="en-US"/>
        </w:rPr>
        <w:t>1-mae(pred_leave</w:t>
      </w:r>
      <w:r>
        <w:rPr>
          <w:lang w:val="en-US"/>
        </w:rPr>
        <w:t xml:space="preserve">_nn_64$net.result * (max(test_leave$Outcome) - min(test_leave$Outcome))) + min(test_leave$Ou tcome) </w:t>
      </w:r>
    </w:p>
    <w:p w14:paraId="11261CA8" w14:textId="77777777" w:rsidR="00330871" w:rsidRDefault="006374F6">
      <w:pPr>
        <w:rPr>
          <w:lang w:val="en-US"/>
        </w:rPr>
      </w:pPr>
      <w:r>
        <w:rPr>
          <w:lang w:val="en-US"/>
        </w:rPr>
        <w:t xml:space="preserve">1-mae(pred_concrete_nn_65$net.result * (max(test_concrete_minmax$Outcome) - min(test_concrete_minmax$Out come))) + min(test_concrete_minmax$Outcome) </w:t>
      </w:r>
    </w:p>
    <w:p w14:paraId="7E261904" w14:textId="77777777" w:rsidR="00330871" w:rsidRDefault="006374F6">
      <w:pPr>
        <w:rPr>
          <w:lang w:val="en-US"/>
        </w:rPr>
      </w:pPr>
      <w:r>
        <w:rPr>
          <w:lang w:val="en-US"/>
        </w:rPr>
        <w:t>1-mae</w:t>
      </w:r>
      <w:r>
        <w:rPr>
          <w:lang w:val="en-US"/>
        </w:rPr>
        <w:t xml:space="preserve">(pred_concrete_nn_66$net.result * (max(test_concrete_minmax$Outcome) - min(test_concrete_minmax$Out come))) + min(test_concrete_minmax$Outcome) </w:t>
      </w:r>
    </w:p>
    <w:p w14:paraId="169AB34E" w14:textId="77777777" w:rsidR="00330871" w:rsidRDefault="006374F6">
      <w:pPr>
        <w:rPr>
          <w:lang w:val="en-US"/>
        </w:rPr>
      </w:pPr>
      <w:r>
        <w:rPr>
          <w:lang w:val="en-US"/>
        </w:rPr>
        <w:t>1-mae(pred_concrete_nn_67$net.result * (max(test_concrete_minmax$Outcome) - min(test_concrete_minmax$Out come))</w:t>
      </w:r>
      <w:r>
        <w:rPr>
          <w:lang w:val="en-US"/>
        </w:rPr>
        <w:t xml:space="preserve">) + min(test_concrete_minmax$Outcome) </w:t>
      </w:r>
    </w:p>
    <w:p w14:paraId="47DD6CC2" w14:textId="77777777" w:rsidR="00330871" w:rsidRDefault="006374F6">
      <w:pPr>
        <w:rPr>
          <w:lang w:val="en-US"/>
        </w:rPr>
      </w:pPr>
      <w:r>
        <w:rPr>
          <w:lang w:val="en-US"/>
        </w:rPr>
        <w:t xml:space="preserve">1-mae(pred_concrete_nn_68$net.result * (max(test_concrete_minmax$Outcome) - min(test_concrete_minmax$Out come))) + min(test_concrete_minmax$Outcome) </w:t>
      </w:r>
    </w:p>
    <w:p w14:paraId="14A23BE0" w14:textId="77777777" w:rsidR="00330871" w:rsidRDefault="006374F6">
      <w:pPr>
        <w:rPr>
          <w:lang w:val="en-US"/>
        </w:rPr>
      </w:pPr>
      <w:r>
        <w:rPr>
          <w:lang w:val="en-US"/>
        </w:rPr>
        <w:t xml:space="preserve">1-mae(pred_concrete_nn_69$net.result * (max(test_concrete_minmax$Outcome) - min(test_concrete_minmax$Out come))) + min(test_concrete_minmax$Outcome) </w:t>
      </w:r>
    </w:p>
    <w:p w14:paraId="2EDFBB58" w14:textId="77777777" w:rsidR="00330871" w:rsidRDefault="006374F6">
      <w:pPr>
        <w:rPr>
          <w:lang w:val="en-US"/>
        </w:rPr>
      </w:pPr>
      <w:r>
        <w:rPr>
          <w:lang w:val="en-US"/>
        </w:rPr>
        <w:t xml:space="preserve"> </w:t>
      </w:r>
    </w:p>
    <w:p w14:paraId="5822F6EF" w14:textId="77777777" w:rsidR="00330871" w:rsidRDefault="006374F6">
      <w:pPr>
        <w:rPr>
          <w:lang w:val="en-US"/>
        </w:rPr>
      </w:pPr>
      <w:r>
        <w:rPr>
          <w:lang w:val="en-US"/>
        </w:rPr>
        <w:t xml:space="preserve"> </w:t>
      </w:r>
    </w:p>
    <w:p w14:paraId="5068121B" w14:textId="77777777" w:rsidR="00330871" w:rsidRDefault="00330871">
      <w:pPr>
        <w:rPr>
          <w:b/>
          <w:lang w:val="en-US"/>
        </w:rPr>
      </w:pPr>
    </w:p>
    <w:p w14:paraId="438B6322" w14:textId="77777777" w:rsidR="00330871" w:rsidRDefault="006374F6">
      <w:pPr>
        <w:rPr>
          <w:b/>
          <w:lang w:val="en-US"/>
        </w:rPr>
      </w:pPr>
      <w:r>
        <w:rPr>
          <w:b/>
          <w:lang w:val="en-US"/>
        </w:rPr>
        <w:t xml:space="preserve">#Create an extra column for classification  </w:t>
      </w:r>
    </w:p>
    <w:p w14:paraId="5566FA93" w14:textId="77777777" w:rsidR="00330871" w:rsidRDefault="006374F6">
      <w:pPr>
        <w:rPr>
          <w:lang w:val="en-US"/>
        </w:rPr>
      </w:pPr>
      <w:r>
        <w:rPr>
          <w:lang w:val="en-US"/>
        </w:rPr>
        <w:t xml:space="preserve"> </w:t>
      </w:r>
    </w:p>
    <w:p w14:paraId="6AA7B077" w14:textId="77777777" w:rsidR="00330871" w:rsidRDefault="006374F6">
      <w:pPr>
        <w:rPr>
          <w:lang w:val="en-US"/>
        </w:rPr>
      </w:pPr>
      <w:r>
        <w:rPr>
          <w:lang w:val="en-US"/>
        </w:rPr>
        <w:t xml:space="preserve">leave_clear["Outcome"] &lt;- 0 </w:t>
      </w:r>
    </w:p>
    <w:p w14:paraId="3E29C7FB" w14:textId="77777777" w:rsidR="00330871" w:rsidRDefault="006374F6">
      <w:pPr>
        <w:rPr>
          <w:lang w:val="en-US"/>
        </w:rPr>
      </w:pPr>
      <w:r>
        <w:rPr>
          <w:lang w:val="en-US"/>
        </w:rPr>
        <w:t>leave_clear$Outcome[ leav</w:t>
      </w:r>
      <w:r>
        <w:rPr>
          <w:lang w:val="en-US"/>
        </w:rPr>
        <w:t xml:space="preserve">e_clear$Pct_Leave &gt; 50] &lt;- "Leave" leave_clear$Outcome[ leave_clear$Pct_Leave &lt; 50] &lt;- "Remain" leave_clear$Outcome &lt;- as.factor(leave_clear$Outcome) </w:t>
      </w:r>
    </w:p>
    <w:p w14:paraId="63E9C099" w14:textId="77777777" w:rsidR="00330871" w:rsidRDefault="006374F6">
      <w:pPr>
        <w:rPr>
          <w:lang w:val="en-US"/>
        </w:rPr>
      </w:pPr>
      <w:r>
        <w:rPr>
          <w:lang w:val="en-US"/>
        </w:rPr>
        <w:lastRenderedPageBreak/>
        <w:t xml:space="preserve"> </w:t>
      </w:r>
    </w:p>
    <w:p w14:paraId="198E9450" w14:textId="77777777" w:rsidR="00330871" w:rsidRDefault="006374F6">
      <w:pPr>
        <w:rPr>
          <w:b/>
          <w:lang w:val="en-US"/>
        </w:rPr>
      </w:pPr>
      <w:r>
        <w:rPr>
          <w:b/>
          <w:lang w:val="en-US"/>
        </w:rPr>
        <w:t xml:space="preserve">#Decision Tree # Library tree </w:t>
      </w:r>
    </w:p>
    <w:p w14:paraId="0DDC75AA" w14:textId="77777777" w:rsidR="00330871" w:rsidRDefault="006374F6">
      <w:pPr>
        <w:rPr>
          <w:lang w:val="en-US"/>
        </w:rPr>
      </w:pPr>
      <w:r>
        <w:rPr>
          <w:lang w:val="en-US"/>
        </w:rPr>
        <w:t xml:space="preserve">set.seed(2018) </w:t>
      </w:r>
    </w:p>
    <w:p w14:paraId="5D9AC1DD" w14:textId="77777777" w:rsidR="00330871" w:rsidRDefault="006374F6">
      <w:pPr>
        <w:rPr>
          <w:lang w:val="en-US"/>
        </w:rPr>
      </w:pPr>
      <w:r>
        <w:rPr>
          <w:lang w:val="en-US"/>
        </w:rPr>
        <w:t>n_rows &lt;- nrow(leave_clear) training_idx &lt;- sample(n_row</w:t>
      </w:r>
      <w:r>
        <w:rPr>
          <w:lang w:val="en-US"/>
        </w:rPr>
        <w:t xml:space="preserve">s, n_rows * 0.7) training_leave &lt;- leave_clear[training_idx,] test_leave &lt;- leave_clear[-training_idx,] </w:t>
      </w:r>
    </w:p>
    <w:p w14:paraId="150C2397" w14:textId="77777777" w:rsidR="00330871" w:rsidRDefault="006374F6">
      <w:pPr>
        <w:rPr>
          <w:lang w:val="en-US"/>
        </w:rPr>
      </w:pPr>
      <w:r>
        <w:rPr>
          <w:lang w:val="en-US"/>
        </w:rPr>
        <w:t xml:space="preserve">leave_formula = Outcome ~ Mean_Income + Median_Income + Mean_Tax + Median_Tax + Pct_Turnout + C + Lab + G reen + UKIP + LD </w:t>
      </w:r>
    </w:p>
    <w:p w14:paraId="0DBE0557" w14:textId="77777777" w:rsidR="00330871" w:rsidRDefault="006374F6">
      <w:pPr>
        <w:rPr>
          <w:lang w:val="en-US"/>
        </w:rPr>
      </w:pPr>
      <w:r>
        <w:rPr>
          <w:lang w:val="en-US"/>
        </w:rPr>
        <w:t>tree_leave &lt;- tree(leave_fo</w:t>
      </w:r>
      <w:r>
        <w:rPr>
          <w:lang w:val="en-US"/>
        </w:rPr>
        <w:t xml:space="preserve">rmula, data = training_leave) summary(tree_leave) </w:t>
      </w:r>
    </w:p>
    <w:p w14:paraId="4DDF97E5" w14:textId="77777777" w:rsidR="00330871" w:rsidRDefault="006374F6">
      <w:pPr>
        <w:rPr>
          <w:lang w:val="en-US"/>
        </w:rPr>
      </w:pPr>
      <w:r>
        <w:rPr>
          <w:lang w:val="en-US"/>
        </w:rPr>
        <w:t xml:space="preserve">plot(tree_leave) text(tree_leave, pretty = 0) </w:t>
      </w:r>
    </w:p>
    <w:p w14:paraId="15D31C5D" w14:textId="77777777" w:rsidR="00330871" w:rsidRDefault="006374F6">
      <w:pPr>
        <w:rPr>
          <w:lang w:val="en-US"/>
        </w:rPr>
      </w:pPr>
      <w:r>
        <w:rPr>
          <w:lang w:val="en-US"/>
        </w:rPr>
        <w:t xml:space="preserve">cv_leave &lt;- cv.tree(tree_leave, FUN=prune.misclass) cv_leave_table &lt;- data.frame(   size = cv_leave$size, </w:t>
      </w:r>
    </w:p>
    <w:p w14:paraId="5EF3CC0A" w14:textId="77777777" w:rsidR="00330871" w:rsidRDefault="006374F6">
      <w:pPr>
        <w:rPr>
          <w:lang w:val="en-US"/>
        </w:rPr>
      </w:pPr>
      <w:r>
        <w:rPr>
          <w:lang w:val="en-US"/>
        </w:rPr>
        <w:t xml:space="preserve">  error = cv_leave$dev </w:t>
      </w:r>
    </w:p>
    <w:p w14:paraId="49E77493" w14:textId="77777777" w:rsidR="00330871" w:rsidRDefault="006374F6">
      <w:pPr>
        <w:rPr>
          <w:lang w:val="en-US"/>
        </w:rPr>
      </w:pPr>
      <w:r>
        <w:rPr>
          <w:lang w:val="en-US"/>
        </w:rPr>
        <w:t xml:space="preserve">) </w:t>
      </w:r>
    </w:p>
    <w:p w14:paraId="4F6FF62E" w14:textId="77777777" w:rsidR="00330871" w:rsidRDefault="006374F6">
      <w:pPr>
        <w:rPr>
          <w:lang w:val="en-US"/>
        </w:rPr>
      </w:pPr>
      <w:r>
        <w:rPr>
          <w:lang w:val="en-US"/>
        </w:rPr>
        <w:t xml:space="preserve"> </w:t>
      </w:r>
    </w:p>
    <w:p w14:paraId="15442731" w14:textId="77777777" w:rsidR="00330871" w:rsidRDefault="006374F6">
      <w:pPr>
        <w:rPr>
          <w:lang w:val="en-US"/>
        </w:rPr>
      </w:pPr>
      <w:r>
        <w:rPr>
          <w:lang w:val="en-US"/>
        </w:rPr>
        <w:t xml:space="preserve">plot(   </w:t>
      </w:r>
      <w:r>
        <w:rPr>
          <w:lang w:val="en-US"/>
        </w:rPr>
        <w:t xml:space="preserve">cv_leave,   xaxt = 'n', </w:t>
      </w:r>
    </w:p>
    <w:p w14:paraId="72A04C87" w14:textId="77777777" w:rsidR="00330871" w:rsidRDefault="006374F6">
      <w:pPr>
        <w:rPr>
          <w:lang w:val="en-US"/>
        </w:rPr>
      </w:pPr>
      <w:r>
        <w:rPr>
          <w:lang w:val="en-US"/>
        </w:rPr>
        <w:t xml:space="preserve">  yaxt = 'n' </w:t>
      </w:r>
    </w:p>
    <w:p w14:paraId="0AA4CD0F" w14:textId="77777777" w:rsidR="00330871" w:rsidRDefault="006374F6">
      <w:pPr>
        <w:rPr>
          <w:lang w:val="en-US"/>
        </w:rPr>
      </w:pPr>
      <w:r>
        <w:rPr>
          <w:lang w:val="en-US"/>
        </w:rPr>
        <w:t xml:space="preserve">) </w:t>
      </w:r>
    </w:p>
    <w:p w14:paraId="6F5B6F38" w14:textId="77777777" w:rsidR="00330871" w:rsidRDefault="006374F6">
      <w:pPr>
        <w:rPr>
          <w:lang w:val="en-US"/>
        </w:rPr>
      </w:pPr>
      <w:r>
        <w:rPr>
          <w:lang w:val="en-US"/>
        </w:rPr>
        <w:t xml:space="preserve">axis(1, seq(1,max(cv_leave_table$size))) axis(2, seq(50,150,5)) </w:t>
      </w:r>
    </w:p>
    <w:p w14:paraId="21C6AF15" w14:textId="77777777" w:rsidR="00330871" w:rsidRDefault="006374F6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#Prune the decision tree</w:t>
      </w:r>
    </w:p>
    <w:p w14:paraId="5E37764B" w14:textId="77777777" w:rsidR="00330871" w:rsidRDefault="006374F6">
      <w:pPr>
        <w:rPr>
          <w:lang w:val="en-US"/>
        </w:rPr>
      </w:pPr>
      <w:r>
        <w:rPr>
          <w:lang w:val="en-US"/>
        </w:rPr>
        <w:t>pruned_tree_size &lt;- cv_leave_table[which.min(cv_leave_table$error), 'size'] pruned_tree_leave &lt;- prune.misclass(tree_leave,</w:t>
      </w:r>
      <w:r>
        <w:rPr>
          <w:lang w:val="en-US"/>
        </w:rPr>
        <w:t xml:space="preserve"> best = pruned_tree_size) summary(pruned_tree_leave) </w:t>
      </w:r>
    </w:p>
    <w:p w14:paraId="10C207E5" w14:textId="77777777" w:rsidR="00330871" w:rsidRDefault="006374F6">
      <w:pPr>
        <w:rPr>
          <w:lang w:val="en-US"/>
        </w:rPr>
      </w:pPr>
      <w:r>
        <w:rPr>
          <w:lang w:val="en-US"/>
        </w:rPr>
        <w:t xml:space="preserve">tree_leave_pred &lt;- predict(tree_leave, test_leave[,-13], type= "class") </w:t>
      </w:r>
    </w:p>
    <w:p w14:paraId="7EB59E33" w14:textId="77777777" w:rsidR="00330871" w:rsidRDefault="006374F6">
      <w:pPr>
        <w:rPr>
          <w:lang w:val="en-US"/>
        </w:rPr>
      </w:pPr>
      <w:r>
        <w:rPr>
          <w:lang w:val="en-US"/>
        </w:rPr>
        <w:t>pruned_tree_leave_pred &lt;- predict(pruned_tree_leave, test_leave[,-13], type= "class") leave_results &lt;- data.frame(   actual = tes</w:t>
      </w:r>
      <w:r>
        <w:rPr>
          <w:lang w:val="en-US"/>
        </w:rPr>
        <w:t xml:space="preserve">t_leave$Outcome,   unpruned = tree_leave_pred,   pruned = pruned_tree_leave_pred) </w:t>
      </w:r>
    </w:p>
    <w:p w14:paraId="18830BB5" w14:textId="77777777" w:rsidR="00330871" w:rsidRDefault="006374F6">
      <w:pPr>
        <w:rPr>
          <w:lang w:val="en-US"/>
        </w:rPr>
      </w:pPr>
      <w:r>
        <w:rPr>
          <w:lang w:val="en-US"/>
        </w:rPr>
        <w:t xml:space="preserve"> </w:t>
      </w:r>
    </w:p>
    <w:p w14:paraId="7664D7EC" w14:textId="77777777" w:rsidR="00330871" w:rsidRDefault="006374F6">
      <w:pPr>
        <w:rPr>
          <w:lang w:val="en-US"/>
        </w:rPr>
      </w:pPr>
      <w:r>
        <w:rPr>
          <w:lang w:val="en-US"/>
        </w:rPr>
        <w:t xml:space="preserve">unpruned_results_table &lt;- table(leave_results[,c('actual', 'unpruned')]) unpruned_results_table </w:t>
      </w:r>
    </w:p>
    <w:p w14:paraId="15BC6948" w14:textId="77777777" w:rsidR="00330871" w:rsidRDefault="006374F6">
      <w:pPr>
        <w:rPr>
          <w:lang w:val="en-US"/>
        </w:rPr>
      </w:pPr>
      <w:r>
        <w:rPr>
          <w:lang w:val="en-US"/>
        </w:rPr>
        <w:t>pruned_results_table &lt;- table(leave_results[,c('actual', 'pruned')]) prune</w:t>
      </w:r>
      <w:r>
        <w:rPr>
          <w:lang w:val="en-US"/>
        </w:rPr>
        <w:t xml:space="preserve">d_results_table </w:t>
      </w:r>
    </w:p>
    <w:p w14:paraId="781F9C09" w14:textId="77777777" w:rsidR="00330871" w:rsidRDefault="006374F6">
      <w:pPr>
        <w:rPr>
          <w:lang w:val="en-US"/>
        </w:rPr>
      </w:pPr>
      <w:r>
        <w:rPr>
          <w:lang w:val="en-US"/>
        </w:rPr>
        <w:t xml:space="preserve"> </w:t>
      </w:r>
    </w:p>
    <w:p w14:paraId="6FB1FDE7" w14:textId="77777777" w:rsidR="00330871" w:rsidRDefault="006374F6">
      <w:pPr>
        <w:rPr>
          <w:lang w:val="en-US"/>
        </w:rPr>
      </w:pPr>
      <w:r>
        <w:rPr>
          <w:lang w:val="en-US"/>
        </w:rPr>
        <w:t xml:space="preserve">acc_unpruned &lt;- sum(diag(unpruned_results_table)) / sum(unpruned_results_table) acc_unpruned </w:t>
      </w:r>
    </w:p>
    <w:p w14:paraId="1A6671D8" w14:textId="77777777" w:rsidR="00330871" w:rsidRDefault="006374F6">
      <w:pPr>
        <w:rPr>
          <w:lang w:val="en-US"/>
        </w:rPr>
      </w:pPr>
      <w:r>
        <w:rPr>
          <w:lang w:val="en-US"/>
        </w:rPr>
        <w:t xml:space="preserve">acc_pruned &lt;- sum(diag(pruned_results_table)) / sum(pruned_results_table) acc_pruned </w:t>
      </w:r>
    </w:p>
    <w:p w14:paraId="672A26BC" w14:textId="77777777" w:rsidR="00330871" w:rsidRDefault="006374F6">
      <w:pPr>
        <w:rPr>
          <w:lang w:val="en-US"/>
        </w:rPr>
      </w:pPr>
      <w:r>
        <w:rPr>
          <w:lang w:val="en-US"/>
        </w:rPr>
        <w:t xml:space="preserve"> </w:t>
      </w:r>
    </w:p>
    <w:p w14:paraId="571CEE23" w14:textId="77777777" w:rsidR="00330871" w:rsidRDefault="00330871">
      <w:pPr>
        <w:rPr>
          <w:b/>
          <w:lang w:val="en-US"/>
        </w:rPr>
      </w:pPr>
    </w:p>
    <w:p w14:paraId="0BE88784" w14:textId="77777777" w:rsidR="00330871" w:rsidRDefault="006374F6">
      <w:r>
        <w:rPr>
          <w:b/>
          <w:lang w:val="en-US"/>
        </w:rPr>
        <w:t>#Performance evaluation Decision Tree and Random Fores</w:t>
      </w:r>
      <w:r>
        <w:rPr>
          <w:b/>
          <w:lang w:val="en-US"/>
        </w:rPr>
        <w:t xml:space="preserve">t </w:t>
      </w:r>
    </w:p>
    <w:p w14:paraId="72A37B69" w14:textId="77777777" w:rsidR="00330871" w:rsidRDefault="006374F6">
      <w:r>
        <w:rPr>
          <w:b/>
          <w:lang w:val="en-US"/>
        </w:rPr>
        <w:t xml:space="preserve"> </w:t>
      </w:r>
    </w:p>
    <w:p w14:paraId="04C26EA6" w14:textId="77777777" w:rsidR="00330871" w:rsidRDefault="006374F6">
      <w:pPr>
        <w:rPr>
          <w:b/>
          <w:lang w:val="en-US"/>
        </w:rPr>
      </w:pPr>
      <w:r>
        <w:rPr>
          <w:b/>
          <w:lang w:val="en-US"/>
        </w:rPr>
        <w:t xml:space="preserve">#Library caret </w:t>
      </w:r>
    </w:p>
    <w:p w14:paraId="321B8164" w14:textId="77777777" w:rsidR="00330871" w:rsidRDefault="006374F6">
      <w:pPr>
        <w:rPr>
          <w:lang w:val="en-US"/>
        </w:rPr>
      </w:pPr>
      <w:r>
        <w:rPr>
          <w:lang w:val="en-US"/>
        </w:rPr>
        <w:t xml:space="preserve">set.seed(2018) </w:t>
      </w:r>
    </w:p>
    <w:p w14:paraId="643F9DD0" w14:textId="77777777" w:rsidR="00330871" w:rsidRDefault="006374F6">
      <w:pPr>
        <w:rPr>
          <w:lang w:val="en-US"/>
        </w:rPr>
      </w:pPr>
      <w:r>
        <w:rPr>
          <w:lang w:val="en-US"/>
        </w:rPr>
        <w:t xml:space="preserve"> </w:t>
      </w:r>
    </w:p>
    <w:p w14:paraId="77960F26" w14:textId="77777777" w:rsidR="00330871" w:rsidRDefault="006374F6">
      <w:pPr>
        <w:rPr>
          <w:lang w:val="en-US"/>
        </w:rPr>
      </w:pPr>
      <w:r>
        <w:rPr>
          <w:lang w:val="en-US"/>
        </w:rPr>
        <w:lastRenderedPageBreak/>
        <w:t xml:space="preserve">leave_formula &lt;- reformulate(names(training_leave[, -13]), response = 'Outcome') </w:t>
      </w:r>
    </w:p>
    <w:p w14:paraId="52D015CC" w14:textId="77777777" w:rsidR="00330871" w:rsidRDefault="006374F6">
      <w:pPr>
        <w:rPr>
          <w:lang w:val="en-US"/>
        </w:rPr>
      </w:pPr>
      <w:r>
        <w:rPr>
          <w:lang w:val="en-US"/>
        </w:rPr>
        <w:t xml:space="preserve"> </w:t>
      </w:r>
    </w:p>
    <w:p w14:paraId="13E109A8" w14:textId="77777777" w:rsidR="00330871" w:rsidRDefault="006374F6">
      <w:pPr>
        <w:rPr>
          <w:lang w:val="en-US"/>
        </w:rPr>
      </w:pPr>
      <w:r>
        <w:rPr>
          <w:lang w:val="en-US"/>
        </w:rPr>
        <w:t xml:space="preserve">ctrl_parameters &lt;- trainControl(method = 'CV', number = 10) ctrl_parameters &lt;- trainControl(method = 'CV', number = 30) </w:t>
      </w:r>
      <w:r>
        <w:rPr>
          <w:lang w:val="en-US"/>
        </w:rPr>
        <w:t xml:space="preserve">modelLookup('rpart') </w:t>
      </w:r>
    </w:p>
    <w:p w14:paraId="3B3C1DA4" w14:textId="77777777" w:rsidR="00330871" w:rsidRDefault="006374F6">
      <w:pPr>
        <w:rPr>
          <w:lang w:val="en-US"/>
        </w:rPr>
      </w:pPr>
      <w:r>
        <w:rPr>
          <w:lang w:val="en-US"/>
        </w:rPr>
        <w:t xml:space="preserve">leave_tree_perf &lt;- train(leave_formula, data = training_leave, method = "rpart", trControl = ctrl_parameters) leave_tree_perf png(file = "p") </w:t>
      </w:r>
    </w:p>
    <w:p w14:paraId="0C49EB7B" w14:textId="77777777" w:rsidR="00330871" w:rsidRDefault="006374F6">
      <w:pPr>
        <w:rPr>
          <w:lang w:val="en-US"/>
        </w:rPr>
      </w:pPr>
      <w:r>
        <w:rPr>
          <w:lang w:val="en-US"/>
        </w:rPr>
        <w:t xml:space="preserve">plot(leave_tree_perf) </w:t>
      </w:r>
    </w:p>
    <w:p w14:paraId="0ADB8B6E" w14:textId="77777777" w:rsidR="00330871" w:rsidRDefault="006374F6">
      <w:pPr>
        <w:rPr>
          <w:lang w:val="en-US"/>
        </w:rPr>
      </w:pPr>
      <w:r>
        <w:rPr>
          <w:lang w:val="en-US"/>
        </w:rPr>
        <w:t xml:space="preserve"> </w:t>
      </w:r>
    </w:p>
    <w:p w14:paraId="2380A1DA" w14:textId="77777777" w:rsidR="00330871" w:rsidRDefault="006374F6">
      <w:pPr>
        <w:rPr>
          <w:lang w:val="en-US"/>
        </w:rPr>
      </w:pPr>
      <w:r>
        <w:rPr>
          <w:lang w:val="en-US"/>
        </w:rPr>
        <w:t xml:space="preserve">modelLookup('rf') </w:t>
      </w:r>
    </w:p>
    <w:p w14:paraId="18CDE617" w14:textId="77777777" w:rsidR="00330871" w:rsidRDefault="006374F6">
      <w:pPr>
        <w:rPr>
          <w:lang w:val="en-US"/>
        </w:rPr>
      </w:pPr>
      <w:r>
        <w:rPr>
          <w:lang w:val="en-US"/>
        </w:rPr>
        <w:t xml:space="preserve">leave_rf &lt;- </w:t>
      </w:r>
      <w:r>
        <w:rPr>
          <w:lang w:val="en-US"/>
        </w:rPr>
        <w:t xml:space="preserve">train(leave_formula, data = training_leave, method = "rf", trControl = ctrl_parameters) leave_rf plot(leave_rf) leave_tree_predict &lt;-  cbind(   actual = test_leave$Outcome, </w:t>
      </w:r>
    </w:p>
    <w:p w14:paraId="2E00B52E" w14:textId="77777777" w:rsidR="00330871" w:rsidRDefault="006374F6">
      <w:pPr>
        <w:rPr>
          <w:lang w:val="en-US"/>
        </w:rPr>
      </w:pPr>
      <w:r>
        <w:rPr>
          <w:lang w:val="en-US"/>
        </w:rPr>
        <w:t xml:space="preserve">  predicted = predict(leave_tree_perf, test_leave[, -13], type = 'raw'),   predict</w:t>
      </w:r>
      <w:r>
        <w:rPr>
          <w:lang w:val="en-US"/>
        </w:rPr>
        <w:t xml:space="preserve">(leave_tree_perf, test_leave[, -13], type = 'prob') </w:t>
      </w:r>
    </w:p>
    <w:p w14:paraId="6C3381B8" w14:textId="77777777" w:rsidR="00330871" w:rsidRDefault="006374F6">
      <w:pPr>
        <w:rPr>
          <w:lang w:val="en-US"/>
        </w:rPr>
      </w:pPr>
      <w:r>
        <w:rPr>
          <w:lang w:val="en-US"/>
        </w:rPr>
        <w:t xml:space="preserve">) </w:t>
      </w:r>
    </w:p>
    <w:p w14:paraId="0F047226" w14:textId="77777777" w:rsidR="00330871" w:rsidRDefault="006374F6">
      <w:pPr>
        <w:rPr>
          <w:lang w:val="en-US"/>
        </w:rPr>
      </w:pPr>
      <w:r>
        <w:rPr>
          <w:lang w:val="en-US"/>
        </w:rPr>
        <w:t xml:space="preserve">leave_rf_predict &lt;-  cbind(   actual = test_leave$Outcome, </w:t>
      </w:r>
    </w:p>
    <w:p w14:paraId="389BCA7C" w14:textId="77777777" w:rsidR="00330871" w:rsidRDefault="006374F6">
      <w:pPr>
        <w:rPr>
          <w:lang w:val="en-US"/>
        </w:rPr>
      </w:pPr>
      <w:r>
        <w:rPr>
          <w:lang w:val="en-US"/>
        </w:rPr>
        <w:t xml:space="preserve">  predicted = predict(leave_rf, test_leave[, -13], type = 'raw'),   predict(leave_rf, test_leave[, -13], type = 'prob') </w:t>
      </w:r>
    </w:p>
    <w:p w14:paraId="4BB3D71B" w14:textId="77777777" w:rsidR="00330871" w:rsidRDefault="006374F6">
      <w:pPr>
        <w:rPr>
          <w:lang w:val="en-US"/>
        </w:rPr>
      </w:pPr>
      <w:r>
        <w:rPr>
          <w:lang w:val="en-US"/>
        </w:rPr>
        <w:t xml:space="preserve">) </w:t>
      </w:r>
    </w:p>
    <w:p w14:paraId="4D4FFB67" w14:textId="77777777" w:rsidR="00330871" w:rsidRDefault="006374F6">
      <w:pPr>
        <w:rPr>
          <w:lang w:val="en-US"/>
        </w:rPr>
      </w:pPr>
      <w:r>
        <w:rPr>
          <w:lang w:val="en-US"/>
        </w:rPr>
        <w:t>leave_rf_predict</w:t>
      </w:r>
      <w:r>
        <w:rPr>
          <w:lang w:val="en-US"/>
        </w:rPr>
        <w:t xml:space="preserve"> </w:t>
      </w:r>
    </w:p>
    <w:p w14:paraId="106C7B08" w14:textId="77777777" w:rsidR="00330871" w:rsidRDefault="006374F6">
      <w:pPr>
        <w:rPr>
          <w:lang w:val="en-US"/>
        </w:rPr>
      </w:pPr>
      <w:r>
        <w:rPr>
          <w:lang w:val="en-US"/>
        </w:rPr>
        <w:t xml:space="preserve">plot(leave_rf_predict) </w:t>
      </w:r>
    </w:p>
    <w:p w14:paraId="2CB8A8DD" w14:textId="77777777" w:rsidR="00330871" w:rsidRDefault="006374F6">
      <w:pPr>
        <w:rPr>
          <w:lang w:val="en-US"/>
        </w:rPr>
      </w:pPr>
      <w:r>
        <w:rPr>
          <w:lang w:val="en-US"/>
        </w:rPr>
        <w:t xml:space="preserve"> </w:t>
      </w:r>
    </w:p>
    <w:p w14:paraId="433300A6" w14:textId="77777777" w:rsidR="00330871" w:rsidRDefault="006374F6">
      <w:pPr>
        <w:rPr>
          <w:lang w:val="en-US"/>
        </w:rPr>
      </w:pPr>
      <w:r>
        <w:rPr>
          <w:lang w:val="en-US"/>
        </w:rPr>
        <w:t xml:space="preserve">tree_confmat &lt;- confusionMatrix(data = leave_tree_predict$predicted, reference = leave_tree_predict$actual, positi ve = "Leave") </w:t>
      </w:r>
    </w:p>
    <w:p w14:paraId="16ACBC65" w14:textId="77777777" w:rsidR="00330871" w:rsidRDefault="006374F6">
      <w:pPr>
        <w:rPr>
          <w:lang w:val="en-US"/>
        </w:rPr>
      </w:pPr>
      <w:r>
        <w:rPr>
          <w:lang w:val="en-US"/>
        </w:rPr>
        <w:t>rf_confmat &lt;- confusionMatrix(data = leave_rf_predict$predicted, reference = leave_rf_predict$actu</w:t>
      </w:r>
      <w:r>
        <w:rPr>
          <w:lang w:val="en-US"/>
        </w:rPr>
        <w:t xml:space="preserve">al, positive = "Le ave") </w:t>
      </w:r>
    </w:p>
    <w:p w14:paraId="7BC42B3B" w14:textId="77777777" w:rsidR="00330871" w:rsidRDefault="006374F6">
      <w:pPr>
        <w:rPr>
          <w:lang w:val="en-US"/>
        </w:rPr>
      </w:pPr>
      <w:r>
        <w:rPr>
          <w:lang w:val="en-US"/>
        </w:rPr>
        <w:t xml:space="preserve"> </w:t>
      </w:r>
    </w:p>
    <w:p w14:paraId="2FBB6DA5" w14:textId="77777777" w:rsidR="00330871" w:rsidRDefault="006374F6">
      <w:pPr>
        <w:rPr>
          <w:lang w:val="en-US"/>
        </w:rPr>
      </w:pPr>
      <w:r>
        <w:rPr>
          <w:lang w:val="en-US"/>
        </w:rPr>
        <w:t xml:space="preserve">tree_confmat </w:t>
      </w:r>
    </w:p>
    <w:p w14:paraId="446A2C7B" w14:textId="77777777" w:rsidR="00330871" w:rsidRDefault="006374F6">
      <w:pPr>
        <w:rPr>
          <w:lang w:val="en-US"/>
        </w:rPr>
      </w:pPr>
      <w:r>
        <w:rPr>
          <w:lang w:val="en-US"/>
        </w:rPr>
        <w:t xml:space="preserve">rf_confmat </w:t>
      </w:r>
    </w:p>
    <w:p w14:paraId="383946D9" w14:textId="77777777" w:rsidR="00330871" w:rsidRDefault="006374F6">
      <w:pPr>
        <w:rPr>
          <w:lang w:val="en-US"/>
        </w:rPr>
      </w:pPr>
      <w:r>
        <w:rPr>
          <w:lang w:val="en-US"/>
        </w:rPr>
        <w:t xml:space="preserve"> </w:t>
      </w:r>
    </w:p>
    <w:p w14:paraId="085FB659" w14:textId="77777777" w:rsidR="00330871" w:rsidRDefault="006374F6">
      <w:pPr>
        <w:rPr>
          <w:lang w:val="en-US"/>
        </w:rPr>
      </w:pPr>
      <w:r>
        <w:rPr>
          <w:lang w:val="en-US"/>
        </w:rPr>
        <w:t xml:space="preserve">leave_models_prob &lt;- data.frame(   tree = leave_tree_predict$Leave, </w:t>
      </w:r>
    </w:p>
    <w:p w14:paraId="5AE31AB2" w14:textId="77777777" w:rsidR="00330871" w:rsidRDefault="006374F6">
      <w:pPr>
        <w:rPr>
          <w:lang w:val="en-US"/>
        </w:rPr>
      </w:pPr>
      <w:r>
        <w:rPr>
          <w:lang w:val="en-US"/>
        </w:rPr>
        <w:t xml:space="preserve">  rf = leave_rf_predict$Leave </w:t>
      </w:r>
    </w:p>
    <w:p w14:paraId="5583F881" w14:textId="77777777" w:rsidR="00330871" w:rsidRDefault="006374F6">
      <w:pPr>
        <w:rPr>
          <w:lang w:val="en-US"/>
        </w:rPr>
      </w:pPr>
      <w:r>
        <w:rPr>
          <w:lang w:val="en-US"/>
        </w:rPr>
        <w:t xml:space="preserve">) </w:t>
      </w:r>
    </w:p>
    <w:p w14:paraId="42E13E89" w14:textId="77777777" w:rsidR="00330871" w:rsidRDefault="006374F6">
      <w:pPr>
        <w:rPr>
          <w:lang w:val="en-US"/>
        </w:rPr>
      </w:pPr>
      <w:r>
        <w:rPr>
          <w:lang w:val="en-US"/>
        </w:rPr>
        <w:t xml:space="preserve">leave_label &lt;- data.frame(   tree = leave_tree_predict$actual, </w:t>
      </w:r>
    </w:p>
    <w:p w14:paraId="5628E728" w14:textId="77777777" w:rsidR="00330871" w:rsidRDefault="006374F6">
      <w:pPr>
        <w:rPr>
          <w:lang w:val="en-US"/>
        </w:rPr>
      </w:pPr>
      <w:r>
        <w:rPr>
          <w:lang w:val="en-US"/>
        </w:rPr>
        <w:t xml:space="preserve">  rf = leave_rf_predict$actual </w:t>
      </w:r>
    </w:p>
    <w:p w14:paraId="7A38DE1E" w14:textId="77777777" w:rsidR="00330871" w:rsidRDefault="006374F6">
      <w:pPr>
        <w:rPr>
          <w:lang w:val="en-US"/>
        </w:rPr>
      </w:pPr>
      <w:r>
        <w:rPr>
          <w:lang w:val="en-US"/>
        </w:rPr>
        <w:t>)</w:t>
      </w:r>
      <w:r>
        <w:rPr>
          <w:lang w:val="en-US"/>
        </w:rPr>
        <w:t xml:space="preserve"> </w:t>
      </w:r>
    </w:p>
    <w:p w14:paraId="72AE1703" w14:textId="77777777" w:rsidR="00330871" w:rsidRDefault="006374F6">
      <w:pPr>
        <w:rPr>
          <w:lang w:val="en-US"/>
        </w:rPr>
      </w:pPr>
      <w:r>
        <w:rPr>
          <w:lang w:val="en-US"/>
        </w:rPr>
        <w:t xml:space="preserve"> </w:t>
      </w:r>
    </w:p>
    <w:p w14:paraId="1BB5C082" w14:textId="77777777" w:rsidR="00330871" w:rsidRDefault="006374F6">
      <w:pPr>
        <w:rPr>
          <w:lang w:val="en-US"/>
        </w:rPr>
      </w:pPr>
      <w:r>
        <w:rPr>
          <w:lang w:val="en-US"/>
        </w:rPr>
        <w:t xml:space="preserve">opar &lt;- par() par(pty = 's') </w:t>
      </w:r>
    </w:p>
    <w:p w14:paraId="26A6FCCA" w14:textId="77777777" w:rsidR="00330871" w:rsidRDefault="006374F6">
      <w:pPr>
        <w:rPr>
          <w:lang w:val="en-US"/>
        </w:rPr>
      </w:pPr>
      <w:r>
        <w:rPr>
          <w:lang w:val="en-US"/>
        </w:rPr>
        <w:t xml:space="preserve">png(file = "p") </w:t>
      </w:r>
    </w:p>
    <w:p w14:paraId="6F3CA8BF" w14:textId="77777777" w:rsidR="00330871" w:rsidRDefault="00330871">
      <w:pPr>
        <w:rPr>
          <w:lang w:val="en-US"/>
        </w:rPr>
      </w:pPr>
    </w:p>
    <w:p w14:paraId="05229FA7" w14:textId="77777777" w:rsidR="00330871" w:rsidRDefault="006374F6">
      <w:pPr>
        <w:rPr>
          <w:b/>
          <w:lang w:val="en-US"/>
        </w:rPr>
      </w:pPr>
      <w:r>
        <w:rPr>
          <w:b/>
          <w:lang w:val="en-US"/>
        </w:rPr>
        <w:t xml:space="preserve">#Random Forest #Library Random Forest </w:t>
      </w:r>
    </w:p>
    <w:p w14:paraId="1C536B50" w14:textId="77777777" w:rsidR="00330871" w:rsidRDefault="006374F6">
      <w:pPr>
        <w:rPr>
          <w:lang w:val="en-US"/>
        </w:rPr>
      </w:pPr>
      <w:r>
        <w:rPr>
          <w:lang w:val="en-US"/>
        </w:rPr>
        <w:t xml:space="preserve"> </w:t>
      </w:r>
    </w:p>
    <w:p w14:paraId="4748A4E5" w14:textId="77777777" w:rsidR="00330871" w:rsidRDefault="006374F6">
      <w:pPr>
        <w:rPr>
          <w:lang w:val="en-US"/>
        </w:rPr>
      </w:pPr>
      <w:r>
        <w:rPr>
          <w:lang w:val="en-US"/>
        </w:rPr>
        <w:t xml:space="preserve">print(leave_rf) </w:t>
      </w:r>
    </w:p>
    <w:p w14:paraId="48EAADF2" w14:textId="77777777" w:rsidR="00330871" w:rsidRDefault="006374F6">
      <w:pPr>
        <w:rPr>
          <w:lang w:val="en-US"/>
        </w:rPr>
      </w:pPr>
      <w:r>
        <w:rPr>
          <w:lang w:val="en-US"/>
        </w:rPr>
        <w:t xml:space="preserve"> </w:t>
      </w:r>
    </w:p>
    <w:p w14:paraId="6E200510" w14:textId="77777777" w:rsidR="00330871" w:rsidRDefault="006374F6">
      <w:pPr>
        <w:rPr>
          <w:lang w:val="en-US"/>
        </w:rPr>
      </w:pPr>
      <w:r>
        <w:rPr>
          <w:lang w:val="en-US"/>
        </w:rPr>
        <w:t xml:space="preserve">rf_leave &lt;- randomForest(leave_formula, ntree = 500, importance = T, data = training_leave) png(file = "p") plot(rf_leave) </w:t>
      </w:r>
    </w:p>
    <w:p w14:paraId="5D6F2315" w14:textId="77777777" w:rsidR="00330871" w:rsidRDefault="006374F6">
      <w:pPr>
        <w:rPr>
          <w:lang w:val="en-US"/>
        </w:rPr>
      </w:pPr>
      <w:r>
        <w:rPr>
          <w:lang w:val="en-US"/>
        </w:rPr>
        <w:t>rf_leave_pred &lt;- predict(rf_leave, test_leave[,-1], type= "class") rf_leave_pred &lt;- predict(rf_leave, training_leave[,-1], type= "class") rf_results_table &lt;- table(rf = rf_leave_pred,  actual = test_leave$Outcome) rf_results_table &lt;- table(rf = rf_leave_pr</w:t>
      </w:r>
      <w:r>
        <w:rPr>
          <w:lang w:val="en-US"/>
        </w:rPr>
        <w:t xml:space="preserve">ed,  actual = training_leave$Outcome) rf_results_table </w:t>
      </w:r>
    </w:p>
    <w:p w14:paraId="0BA1C89B" w14:textId="77777777" w:rsidR="00330871" w:rsidRDefault="006374F6">
      <w:pPr>
        <w:rPr>
          <w:lang w:val="en-US"/>
        </w:rPr>
      </w:pPr>
      <w:r>
        <w:rPr>
          <w:lang w:val="en-US"/>
        </w:rPr>
        <w:t xml:space="preserve">acc_rf &lt;- sum(diag(rf_results_table)) / sum(rf_results_table) acc_rf </w:t>
      </w:r>
    </w:p>
    <w:p w14:paraId="58998BF8" w14:textId="77777777" w:rsidR="00330871" w:rsidRDefault="00330871">
      <w:pPr>
        <w:rPr>
          <w:lang w:val="en-US"/>
        </w:rPr>
      </w:pPr>
    </w:p>
    <w:p w14:paraId="159B82A3" w14:textId="77777777" w:rsidR="00330871" w:rsidRDefault="006374F6">
      <w:pPr>
        <w:rPr>
          <w:b/>
          <w:lang w:val="en-US"/>
        </w:rPr>
      </w:pPr>
      <w:r>
        <w:rPr>
          <w:b/>
          <w:lang w:val="en-US"/>
        </w:rPr>
        <w:t xml:space="preserve">#Performance Evaluation Random Forest </w:t>
      </w:r>
    </w:p>
    <w:p w14:paraId="09EF5D04" w14:textId="77777777" w:rsidR="00330871" w:rsidRDefault="006374F6">
      <w:r>
        <w:rPr>
          <w:b/>
          <w:lang w:val="en-US"/>
        </w:rPr>
        <w:t xml:space="preserve"> </w:t>
      </w:r>
    </w:p>
    <w:p w14:paraId="3ED025F7" w14:textId="77777777" w:rsidR="00330871" w:rsidRDefault="006374F6">
      <w:pPr>
        <w:rPr>
          <w:lang w:val="en-US"/>
        </w:rPr>
      </w:pPr>
      <w:r>
        <w:rPr>
          <w:lang w:val="en-US"/>
        </w:rPr>
        <w:t>leave_rf_predict &lt;-  cbind(   actual = test_leave$Outcome,   predicted = predict(rf_leav</w:t>
      </w:r>
      <w:r>
        <w:rPr>
          <w:lang w:val="en-US"/>
        </w:rPr>
        <w:t xml:space="preserve">e, test_leave[, -13], type = 'response'),   predict(rf_leave, test_leave[, -13], type = 'response') </w:t>
      </w:r>
    </w:p>
    <w:p w14:paraId="524D4175" w14:textId="77777777" w:rsidR="00330871" w:rsidRDefault="006374F6">
      <w:pPr>
        <w:rPr>
          <w:lang w:val="en-US"/>
        </w:rPr>
      </w:pPr>
      <w:r>
        <w:rPr>
          <w:lang w:val="en-US"/>
        </w:rPr>
        <w:t xml:space="preserve">) </w:t>
      </w:r>
    </w:p>
    <w:p w14:paraId="78D4FF57" w14:textId="77777777" w:rsidR="00330871" w:rsidRDefault="006374F6">
      <w:pPr>
        <w:rPr>
          <w:lang w:val="en-US"/>
        </w:rPr>
      </w:pPr>
      <w:r>
        <w:rPr>
          <w:lang w:val="en-US"/>
        </w:rPr>
        <w:t xml:space="preserve">plot(leave_rf_predict) </w:t>
      </w:r>
    </w:p>
    <w:p w14:paraId="1E54A4A5" w14:textId="77777777" w:rsidR="00330871" w:rsidRDefault="006374F6">
      <w:pPr>
        <w:rPr>
          <w:lang w:val="en-US"/>
        </w:rPr>
      </w:pPr>
      <w:r>
        <w:rPr>
          <w:lang w:val="en-US"/>
        </w:rPr>
        <w:t xml:space="preserve">#Support vector machines </w:t>
      </w:r>
    </w:p>
    <w:p w14:paraId="303D011E" w14:textId="77777777" w:rsidR="00330871" w:rsidRDefault="006374F6">
      <w:pPr>
        <w:rPr>
          <w:lang w:val="en-US"/>
        </w:rPr>
      </w:pPr>
      <w:r>
        <w:rPr>
          <w:lang w:val="en-US"/>
        </w:rPr>
        <w:t xml:space="preserve">qplot(Percent.Leave, Median_Income, data = leave_clear, colour = Outcome) qplot(C, Lab, data = </w:t>
      </w:r>
      <w:r>
        <w:rPr>
          <w:lang w:val="en-US"/>
        </w:rPr>
        <w:t xml:space="preserve">leave_clear, colour = Outcome) </w:t>
      </w:r>
    </w:p>
    <w:p w14:paraId="2F60B810" w14:textId="77777777" w:rsidR="00330871" w:rsidRDefault="006374F6">
      <w:pPr>
        <w:rPr>
          <w:lang w:val="en-US"/>
        </w:rPr>
      </w:pPr>
      <w:r>
        <w:rPr>
          <w:lang w:val="en-US"/>
        </w:rPr>
        <w:t xml:space="preserve"> </w:t>
      </w:r>
    </w:p>
    <w:p w14:paraId="2C820153" w14:textId="77777777" w:rsidR="00330871" w:rsidRDefault="006374F6">
      <w:pPr>
        <w:rPr>
          <w:b/>
          <w:bCs/>
          <w:lang w:val="en-US"/>
        </w:rPr>
      </w:pPr>
      <w:r>
        <w:rPr>
          <w:b/>
          <w:bCs/>
          <w:lang w:val="en-US"/>
        </w:rPr>
        <w:t>#SVMs</w:t>
      </w:r>
    </w:p>
    <w:p w14:paraId="127999E2" w14:textId="77777777" w:rsidR="00330871" w:rsidRDefault="006374F6">
      <w:r>
        <w:rPr>
          <w:b/>
          <w:lang w:val="en-US"/>
        </w:rPr>
        <w:t xml:space="preserve">#Kernel linear  </w:t>
      </w:r>
    </w:p>
    <w:p w14:paraId="5E112693" w14:textId="77777777" w:rsidR="00330871" w:rsidRDefault="006374F6">
      <w:pPr>
        <w:rPr>
          <w:b/>
          <w:lang w:val="en-US"/>
        </w:rPr>
      </w:pPr>
      <w:r>
        <w:rPr>
          <w:b/>
          <w:lang w:val="en-US"/>
        </w:rPr>
        <w:t xml:space="preserve">#Library e1071 </w:t>
      </w:r>
    </w:p>
    <w:p w14:paraId="5301CD70" w14:textId="77777777" w:rsidR="00330871" w:rsidRDefault="006374F6">
      <w:pPr>
        <w:rPr>
          <w:lang w:val="en-US"/>
        </w:rPr>
      </w:pPr>
      <w:r>
        <w:rPr>
          <w:lang w:val="en-US"/>
        </w:rPr>
        <w:t xml:space="preserve"> </w:t>
      </w:r>
    </w:p>
    <w:p w14:paraId="07331B15" w14:textId="77777777" w:rsidR="00330871" w:rsidRDefault="006374F6">
      <w:pPr>
        <w:rPr>
          <w:lang w:val="en-US"/>
        </w:rPr>
      </w:pPr>
      <w:r>
        <w:rPr>
          <w:lang w:val="en-US"/>
        </w:rPr>
        <w:t xml:space="preserve">mymodel &lt;- svm(Outcome ~ Mean_Income + Median_Income + Mean_Tax + Median_Tax + Pct_Turnout + C + Lab + G reen + UKIP + LD, data = leave_clear, kernel = "linear") </w:t>
      </w:r>
    </w:p>
    <w:p w14:paraId="4EA29C7D" w14:textId="77777777" w:rsidR="00330871" w:rsidRDefault="006374F6">
      <w:pPr>
        <w:rPr>
          <w:lang w:val="en-US"/>
        </w:rPr>
      </w:pPr>
      <w:r>
        <w:rPr>
          <w:lang w:val="en-US"/>
        </w:rPr>
        <w:t>mymodel &lt;- svm(Out</w:t>
      </w:r>
      <w:r>
        <w:rPr>
          <w:lang w:val="en-US"/>
        </w:rPr>
        <w:t xml:space="preserve">come ~ Mean_Income + Median_Income + Mean_Tax + Median_Tax + Pct_Turnout + C + Lab + G reen + UKIP + LD, data = leave_clear, kernel = "polynomial") </w:t>
      </w:r>
    </w:p>
    <w:p w14:paraId="4F5A5986" w14:textId="77777777" w:rsidR="00330871" w:rsidRDefault="006374F6">
      <w:pPr>
        <w:rPr>
          <w:lang w:val="en-US"/>
        </w:rPr>
      </w:pPr>
      <w:r>
        <w:rPr>
          <w:lang w:val="en-US"/>
        </w:rPr>
        <w:t>mymodel &lt;- svm(Outcome ~ Mean_Income + Median_Income + Mean_Tax + Median_Tax + Pct_Turnout + C + Lab + G re</w:t>
      </w:r>
      <w:r>
        <w:rPr>
          <w:lang w:val="en-US"/>
        </w:rPr>
        <w:t xml:space="preserve">en + UKIP + LD, data = leave_clear, kernel = "radial") </w:t>
      </w:r>
    </w:p>
    <w:p w14:paraId="58295C05" w14:textId="77777777" w:rsidR="00330871" w:rsidRDefault="006374F6">
      <w:pPr>
        <w:rPr>
          <w:lang w:val="en-US"/>
        </w:rPr>
      </w:pPr>
      <w:r>
        <w:rPr>
          <w:lang w:val="en-US"/>
        </w:rPr>
        <w:t xml:space="preserve"> </w:t>
      </w:r>
    </w:p>
    <w:p w14:paraId="45BC0CB3" w14:textId="77777777" w:rsidR="00330871" w:rsidRDefault="006374F6">
      <w:pPr>
        <w:rPr>
          <w:lang w:val="en-US"/>
        </w:rPr>
      </w:pPr>
      <w:r>
        <w:rPr>
          <w:lang w:val="en-US"/>
        </w:rPr>
        <w:t xml:space="preserve">summary(mymodel) </w:t>
      </w:r>
    </w:p>
    <w:p w14:paraId="5A40038C" w14:textId="77777777" w:rsidR="00330871" w:rsidRDefault="006374F6">
      <w:pPr>
        <w:rPr>
          <w:lang w:val="en-US"/>
        </w:rPr>
      </w:pPr>
      <w:r>
        <w:rPr>
          <w:lang w:val="en-US"/>
        </w:rPr>
        <w:t xml:space="preserve">plot(mymodel , data = leave_clear, </w:t>
      </w:r>
    </w:p>
    <w:p w14:paraId="64D4E780" w14:textId="77777777" w:rsidR="00330871" w:rsidRDefault="006374F6">
      <w:pPr>
        <w:rPr>
          <w:lang w:val="en-US"/>
        </w:rPr>
      </w:pPr>
      <w:r>
        <w:rPr>
          <w:lang w:val="en-US"/>
        </w:rPr>
        <w:t xml:space="preserve">     Median_Income~LD, </w:t>
      </w:r>
    </w:p>
    <w:p w14:paraId="56C20AF1" w14:textId="77777777" w:rsidR="00330871" w:rsidRDefault="006374F6">
      <w:pPr>
        <w:rPr>
          <w:lang w:val="en-US"/>
        </w:rPr>
      </w:pPr>
      <w:r>
        <w:rPr>
          <w:lang w:val="en-US"/>
        </w:rPr>
        <w:t xml:space="preserve">    ) </w:t>
      </w:r>
    </w:p>
    <w:p w14:paraId="6D2A998A" w14:textId="77777777" w:rsidR="00330871" w:rsidRDefault="006374F6">
      <w:pPr>
        <w:rPr>
          <w:lang w:val="en-US"/>
        </w:rPr>
      </w:pPr>
      <w:r>
        <w:rPr>
          <w:lang w:val="en-US"/>
        </w:rPr>
        <w:lastRenderedPageBreak/>
        <w:t xml:space="preserve">pred &lt;- predict(mymodel, leave_clear) </w:t>
      </w:r>
    </w:p>
    <w:p w14:paraId="165122BF" w14:textId="77777777" w:rsidR="00330871" w:rsidRDefault="006374F6">
      <w:pPr>
        <w:rPr>
          <w:lang w:val="en-US"/>
        </w:rPr>
      </w:pPr>
      <w:r>
        <w:rPr>
          <w:lang w:val="en-US"/>
        </w:rPr>
        <w:t xml:space="preserve">tab &lt;- table(Predicted = pred, Actual = leave_clear$Outcome) tab </w:t>
      </w:r>
    </w:p>
    <w:p w14:paraId="41AEA42C" w14:textId="77777777" w:rsidR="00330871" w:rsidRDefault="006374F6">
      <w:pPr>
        <w:rPr>
          <w:lang w:val="en-US"/>
        </w:rPr>
      </w:pPr>
      <w:r>
        <w:rPr>
          <w:lang w:val="en-US"/>
        </w:rPr>
        <w:t xml:space="preserve">1-sum(diag(tab)/sum(tab)) </w:t>
      </w:r>
    </w:p>
    <w:p w14:paraId="63DCFAF5" w14:textId="77777777" w:rsidR="00330871" w:rsidRDefault="006374F6">
      <w:pPr>
        <w:rPr>
          <w:lang w:val="en-US"/>
        </w:rPr>
      </w:pPr>
      <w:r>
        <w:rPr>
          <w:lang w:val="en-US"/>
        </w:rPr>
        <w:t xml:space="preserve">sum(diag(tab)/sum(tab)) </w:t>
      </w:r>
    </w:p>
    <w:p w14:paraId="2F947414" w14:textId="77777777" w:rsidR="00330871" w:rsidRDefault="006374F6">
      <w:pPr>
        <w:rPr>
          <w:lang w:val="en-US"/>
        </w:rPr>
      </w:pPr>
      <w:r>
        <w:rPr>
          <w:lang w:val="en-US"/>
        </w:rPr>
        <w:t xml:space="preserve"> </w:t>
      </w:r>
    </w:p>
    <w:p w14:paraId="6D35EC65" w14:textId="77777777" w:rsidR="00330871" w:rsidRDefault="006374F6">
      <w:pPr>
        <w:rPr>
          <w:b/>
          <w:lang w:val="en-US"/>
        </w:rPr>
      </w:pPr>
      <w:r>
        <w:rPr>
          <w:b/>
          <w:lang w:val="en-US"/>
        </w:rPr>
        <w:t xml:space="preserve">#Kernel Stigmoid </w:t>
      </w:r>
    </w:p>
    <w:p w14:paraId="48BAC352" w14:textId="77777777" w:rsidR="00330871" w:rsidRDefault="006374F6">
      <w:pPr>
        <w:rPr>
          <w:lang w:val="en-US"/>
        </w:rPr>
      </w:pPr>
      <w:r>
        <w:rPr>
          <w:lang w:val="en-US"/>
        </w:rPr>
        <w:t xml:space="preserve"> </w:t>
      </w:r>
    </w:p>
    <w:p w14:paraId="3FE3F888" w14:textId="77777777" w:rsidR="00330871" w:rsidRDefault="006374F6">
      <w:pPr>
        <w:rPr>
          <w:lang w:val="en-US"/>
        </w:rPr>
      </w:pPr>
      <w:r>
        <w:rPr>
          <w:lang w:val="en-US"/>
        </w:rPr>
        <w:t>mymodel &lt;- svm(Outcome ~ Mean_Income + Median_Income + Mean_Tax + Median_Tax + Percent.Turnout + C + La b + Green + UKIP + LD, data = leave_clear, kernel = "sigmoid") summary(mymodel</w:t>
      </w:r>
      <w:r>
        <w:rPr>
          <w:lang w:val="en-US"/>
        </w:rPr>
        <w:t xml:space="preserve">) </w:t>
      </w:r>
    </w:p>
    <w:p w14:paraId="27C247C8" w14:textId="77777777" w:rsidR="00330871" w:rsidRDefault="006374F6">
      <w:pPr>
        <w:rPr>
          <w:lang w:val="en-US"/>
        </w:rPr>
      </w:pPr>
      <w:r>
        <w:rPr>
          <w:lang w:val="en-US"/>
        </w:rPr>
        <w:t xml:space="preserve">plot(mymodel , data = leave_clear, </w:t>
      </w:r>
    </w:p>
    <w:p w14:paraId="63489D58" w14:textId="77777777" w:rsidR="00330871" w:rsidRDefault="006374F6">
      <w:pPr>
        <w:rPr>
          <w:lang w:val="en-US"/>
        </w:rPr>
      </w:pPr>
      <w:r>
        <w:rPr>
          <w:lang w:val="en-US"/>
        </w:rPr>
        <w:t xml:space="preserve">     Median_Income~LD, </w:t>
      </w:r>
    </w:p>
    <w:p w14:paraId="73C92310" w14:textId="77777777" w:rsidR="00330871" w:rsidRDefault="006374F6">
      <w:pPr>
        <w:rPr>
          <w:lang w:val="en-US"/>
        </w:rPr>
      </w:pPr>
      <w:r>
        <w:rPr>
          <w:lang w:val="en-US"/>
        </w:rPr>
        <w:t xml:space="preserve">) </w:t>
      </w:r>
    </w:p>
    <w:p w14:paraId="065324D0" w14:textId="77777777" w:rsidR="00330871" w:rsidRDefault="006374F6">
      <w:pPr>
        <w:rPr>
          <w:lang w:val="en-US"/>
        </w:rPr>
      </w:pPr>
      <w:r>
        <w:rPr>
          <w:lang w:val="en-US"/>
        </w:rPr>
        <w:t xml:space="preserve">pred &lt;- predict(mymodel, leave_clear) </w:t>
      </w:r>
    </w:p>
    <w:p w14:paraId="3EB7E6C0" w14:textId="77777777" w:rsidR="00330871" w:rsidRDefault="006374F6">
      <w:pPr>
        <w:rPr>
          <w:lang w:val="en-US"/>
        </w:rPr>
      </w:pPr>
      <w:r>
        <w:rPr>
          <w:lang w:val="en-US"/>
        </w:rPr>
        <w:t xml:space="preserve">tab &lt;- table(Predicted = pred, Actual = leave_clear$Outcome) tab </w:t>
      </w:r>
    </w:p>
    <w:p w14:paraId="301C2D84" w14:textId="77777777" w:rsidR="00330871" w:rsidRDefault="006374F6">
      <w:pPr>
        <w:rPr>
          <w:lang w:val="en-US"/>
        </w:rPr>
      </w:pPr>
      <w:r>
        <w:rPr>
          <w:lang w:val="en-US"/>
        </w:rPr>
        <w:t xml:space="preserve">sum(diag(tab)/sum(tab)) 1-sum(diag(tab)/sum(tab)) </w:t>
      </w:r>
    </w:p>
    <w:p w14:paraId="440AEBA8" w14:textId="77777777" w:rsidR="00330871" w:rsidRDefault="006374F6">
      <w:pPr>
        <w:rPr>
          <w:lang w:val="en-US"/>
        </w:rPr>
      </w:pPr>
      <w:r>
        <w:rPr>
          <w:lang w:val="en-US"/>
        </w:rPr>
        <w:t xml:space="preserve"> </w:t>
      </w:r>
    </w:p>
    <w:p w14:paraId="71FF698A" w14:textId="77777777" w:rsidR="00330871" w:rsidRDefault="006374F6">
      <w:pPr>
        <w:rPr>
          <w:b/>
          <w:lang w:val="en-US"/>
        </w:rPr>
      </w:pPr>
      <w:r>
        <w:rPr>
          <w:b/>
          <w:lang w:val="en-US"/>
        </w:rPr>
        <w:t xml:space="preserve">#Tuning </w:t>
      </w:r>
    </w:p>
    <w:p w14:paraId="6E80C758" w14:textId="77777777" w:rsidR="00330871" w:rsidRDefault="006374F6">
      <w:r>
        <w:rPr>
          <w:b/>
          <w:lang w:val="en-US"/>
        </w:rPr>
        <w:t xml:space="preserve"> </w:t>
      </w:r>
    </w:p>
    <w:p w14:paraId="5D6C70AE" w14:textId="77777777" w:rsidR="00330871" w:rsidRDefault="006374F6">
      <w:pPr>
        <w:rPr>
          <w:lang w:val="en-US"/>
        </w:rPr>
      </w:pPr>
      <w:r>
        <w:rPr>
          <w:lang w:val="en-US"/>
        </w:rPr>
        <w:t xml:space="preserve">set.seed(2018) </w:t>
      </w:r>
    </w:p>
    <w:p w14:paraId="242BAAD7" w14:textId="77777777" w:rsidR="00330871" w:rsidRDefault="006374F6">
      <w:pPr>
        <w:rPr>
          <w:lang w:val="en-US"/>
        </w:rPr>
      </w:pPr>
      <w:r>
        <w:rPr>
          <w:lang w:val="en-US"/>
        </w:rPr>
        <w:t>tmode</w:t>
      </w:r>
      <w:r>
        <w:rPr>
          <w:lang w:val="en-US"/>
        </w:rPr>
        <w:t xml:space="preserve">l &lt;- tune(svm,Outcome ~ Mean_Income + Median_Income + Mean_Tax + Median_Tax + Pct_Turnout + C + Lab + Green + UKIP + LD, data = leave_clear, ranges = list(epsilon = seq(0,1,0.1), cost = 2^(2:5))) </w:t>
      </w:r>
    </w:p>
    <w:p w14:paraId="3A45B599" w14:textId="77777777" w:rsidR="00330871" w:rsidRDefault="006374F6">
      <w:pPr>
        <w:rPr>
          <w:lang w:val="en-US"/>
        </w:rPr>
      </w:pPr>
      <w:r>
        <w:rPr>
          <w:lang w:val="en-US"/>
        </w:rPr>
        <w:t xml:space="preserve"> </w:t>
      </w:r>
    </w:p>
    <w:p w14:paraId="1F5490F7" w14:textId="77777777" w:rsidR="00330871" w:rsidRDefault="006374F6">
      <w:pPr>
        <w:rPr>
          <w:lang w:val="en-US"/>
        </w:rPr>
      </w:pPr>
      <w:r>
        <w:rPr>
          <w:lang w:val="en-US"/>
        </w:rPr>
        <w:t xml:space="preserve">plot(tmodel) summary(tmodel) </w:t>
      </w:r>
    </w:p>
    <w:p w14:paraId="0A4A1A2B" w14:textId="77777777" w:rsidR="00330871" w:rsidRDefault="006374F6">
      <w:pPr>
        <w:rPr>
          <w:lang w:val="en-US"/>
        </w:rPr>
      </w:pPr>
      <w:r>
        <w:rPr>
          <w:lang w:val="en-US"/>
        </w:rPr>
        <w:t>bestmodel &lt;- tmodel$best.mo</w:t>
      </w:r>
      <w:r>
        <w:rPr>
          <w:lang w:val="en-US"/>
        </w:rPr>
        <w:t xml:space="preserve">del summary(bestmodel) </w:t>
      </w:r>
    </w:p>
    <w:p w14:paraId="57DA8D35" w14:textId="77777777" w:rsidR="00330871" w:rsidRDefault="006374F6">
      <w:pPr>
        <w:rPr>
          <w:lang w:val="en-US"/>
        </w:rPr>
      </w:pPr>
      <w:r>
        <w:rPr>
          <w:lang w:val="en-US"/>
        </w:rPr>
        <w:t xml:space="preserve">png(file = "p") </w:t>
      </w:r>
    </w:p>
    <w:p w14:paraId="7667FCD2" w14:textId="77777777" w:rsidR="00330871" w:rsidRDefault="006374F6">
      <w:pPr>
        <w:rPr>
          <w:lang w:val="en-US"/>
        </w:rPr>
      </w:pPr>
      <w:r>
        <w:rPr>
          <w:lang w:val="en-US"/>
        </w:rPr>
        <w:t xml:space="preserve">plot(bestmodel , data = leave_clear, </w:t>
      </w:r>
    </w:p>
    <w:p w14:paraId="0E5B0AF0" w14:textId="77777777" w:rsidR="00330871" w:rsidRDefault="006374F6">
      <w:pPr>
        <w:rPr>
          <w:lang w:val="en-US"/>
        </w:rPr>
      </w:pPr>
      <w:r>
        <w:rPr>
          <w:lang w:val="en-US"/>
        </w:rPr>
        <w:t xml:space="preserve">     C~Pct_Leave, </w:t>
      </w:r>
    </w:p>
    <w:p w14:paraId="55BF5C66" w14:textId="77777777" w:rsidR="00330871" w:rsidRDefault="006374F6">
      <w:pPr>
        <w:rPr>
          <w:lang w:val="en-US"/>
        </w:rPr>
      </w:pPr>
      <w:r>
        <w:rPr>
          <w:lang w:val="en-US"/>
        </w:rPr>
        <w:t xml:space="preserve">) </w:t>
      </w:r>
    </w:p>
    <w:p w14:paraId="29488C46" w14:textId="77777777" w:rsidR="00330871" w:rsidRDefault="006374F6">
      <w:pPr>
        <w:rPr>
          <w:lang w:val="en-US"/>
        </w:rPr>
      </w:pPr>
      <w:r>
        <w:rPr>
          <w:lang w:val="en-US"/>
        </w:rPr>
        <w:t xml:space="preserve">pred &lt;- predict(mymodel, leave_clear) </w:t>
      </w:r>
    </w:p>
    <w:p w14:paraId="5F3A1D63" w14:textId="77777777" w:rsidR="00330871" w:rsidRDefault="006374F6">
      <w:pPr>
        <w:rPr>
          <w:lang w:val="en-US"/>
        </w:rPr>
      </w:pPr>
      <w:r>
        <w:rPr>
          <w:lang w:val="en-US"/>
        </w:rPr>
        <w:t xml:space="preserve">tab &lt;- table(Predicted = pred, Actual = leave_clear$Outcome) tab </w:t>
      </w:r>
    </w:p>
    <w:p w14:paraId="53865580" w14:textId="77777777" w:rsidR="00330871" w:rsidRDefault="006374F6">
      <w:pPr>
        <w:rPr>
          <w:lang w:val="en-US"/>
        </w:rPr>
      </w:pPr>
      <w:r>
        <w:rPr>
          <w:lang w:val="en-US"/>
        </w:rPr>
        <w:t xml:space="preserve">1-sum(diag(tab)/sum(tab)) </w:t>
      </w:r>
    </w:p>
    <w:p w14:paraId="638AF6F9" w14:textId="77777777" w:rsidR="00330871" w:rsidRDefault="006374F6">
      <w:pPr>
        <w:rPr>
          <w:lang w:val="en-US"/>
        </w:rPr>
      </w:pPr>
      <w:r>
        <w:rPr>
          <w:lang w:val="en-US"/>
        </w:rPr>
        <w:t xml:space="preserve">sum(diag(tab)/sum(tab)) </w:t>
      </w:r>
    </w:p>
    <w:p w14:paraId="6531A8BD" w14:textId="77777777" w:rsidR="00330871" w:rsidRDefault="006374F6">
      <w:pPr>
        <w:rPr>
          <w:lang w:val="en-US"/>
        </w:rPr>
      </w:pPr>
      <w:r>
        <w:rPr>
          <w:lang w:val="en-US"/>
        </w:rPr>
        <w:t xml:space="preserve">p1 &lt;- predict(rf_leave, data = training_leave) </w:t>
      </w:r>
    </w:p>
    <w:p w14:paraId="3D234549" w14:textId="77777777" w:rsidR="00330871" w:rsidRDefault="006374F6">
      <w:pPr>
        <w:rPr>
          <w:lang w:val="en-US"/>
        </w:rPr>
      </w:pPr>
      <w:r>
        <w:rPr>
          <w:lang w:val="en-US"/>
        </w:rPr>
        <w:t xml:space="preserve">head(p1) </w:t>
      </w:r>
    </w:p>
    <w:p w14:paraId="0D25C735" w14:textId="77777777" w:rsidR="00330871" w:rsidRDefault="006374F6">
      <w:pPr>
        <w:rPr>
          <w:lang w:val="en-US"/>
        </w:rPr>
      </w:pPr>
      <w:r>
        <w:rPr>
          <w:lang w:val="en-US"/>
        </w:rPr>
        <w:t xml:space="preserve">head(training_leave$Outcome) confusionMatrix(p1, training_leave$Outcome) p2 &lt;- predict(rf_leave, test_leave) confusionMatrix(p2, test_leave$Outcome) </w:t>
      </w:r>
    </w:p>
    <w:p w14:paraId="7D57ECE1" w14:textId="77777777" w:rsidR="00330871" w:rsidRDefault="006374F6">
      <w:pPr>
        <w:rPr>
          <w:lang w:val="en-US"/>
        </w:rPr>
      </w:pPr>
      <w:r>
        <w:rPr>
          <w:lang w:val="en-US"/>
        </w:rPr>
        <w:lastRenderedPageBreak/>
        <w:t xml:space="preserve">plot(rf_leave) </w:t>
      </w:r>
    </w:p>
    <w:p w14:paraId="31276F85" w14:textId="77777777" w:rsidR="00330871" w:rsidRDefault="006374F6">
      <w:pPr>
        <w:rPr>
          <w:lang w:val="en-US"/>
        </w:rPr>
      </w:pPr>
      <w:r>
        <w:rPr>
          <w:lang w:val="en-US"/>
        </w:rPr>
        <w:t xml:space="preserve">legend('topright', colnames(rf_leave$err.rate), bty = 'n', lty = c(1,2,3), col = c(1:3)) png(file = "p") </w:t>
      </w:r>
    </w:p>
    <w:p w14:paraId="50EE1DDA" w14:textId="77777777" w:rsidR="00330871" w:rsidRDefault="006374F6">
      <w:r>
        <w:t xml:space="preserve">varImpPlot(rf_leave, type = 1) </w:t>
      </w:r>
    </w:p>
    <w:p w14:paraId="59FC1A8C" w14:textId="77777777" w:rsidR="00330871" w:rsidRDefault="00330871"/>
    <w:sectPr w:rsidR="00330871">
      <w:pgSz w:w="11906" w:h="16838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732958" w14:textId="77777777" w:rsidR="006374F6" w:rsidRDefault="006374F6">
      <w:pPr>
        <w:spacing w:after="0" w:line="240" w:lineRule="auto"/>
      </w:pPr>
      <w:r>
        <w:separator/>
      </w:r>
    </w:p>
  </w:endnote>
  <w:endnote w:type="continuationSeparator" w:id="0">
    <w:p w14:paraId="3953C51D" w14:textId="77777777" w:rsidR="006374F6" w:rsidRDefault="006374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0124EF" w14:textId="77777777" w:rsidR="006374F6" w:rsidRDefault="006374F6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26026305" w14:textId="77777777" w:rsidR="006374F6" w:rsidRDefault="006374F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330871"/>
    <w:rsid w:val="00330871"/>
    <w:rsid w:val="006374F6"/>
    <w:rsid w:val="00754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B8E0D8"/>
  <w15:docId w15:val="{1B21F63D-EE29-49BB-BBB0-75682F578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sz w:val="22"/>
        <w:szCs w:val="22"/>
        <w:lang w:val="el-GR" w:eastAsia="en-US" w:bidi="ar-SA"/>
      </w:rPr>
    </w:rPrDefault>
    <w:pPrDefault>
      <w:pPr>
        <w:autoSpaceDN w:val="0"/>
        <w:spacing w:after="160" w:line="254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3004</Words>
  <Characters>16223</Characters>
  <Application>Microsoft Office Word</Application>
  <DocSecurity>0</DocSecurity>
  <Lines>135</Lines>
  <Paragraphs>38</Paragraphs>
  <ScaleCrop>false</ScaleCrop>
  <Company/>
  <LinksUpToDate>false</LinksUpToDate>
  <CharactersWithSpaces>19189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Delos Fakiridis</dc:creator>
  <dc:description/>
  <cp:lastModifiedBy>Delos Fakiridis</cp:lastModifiedBy>
  <cp:revision>2</cp:revision>
  <dcterms:created xsi:type="dcterms:W3CDTF">2020-05-18T15:32:00Z</dcterms:created>
  <dcterms:modified xsi:type="dcterms:W3CDTF">2020-05-18T15:32:00Z</dcterms:modified>
</cp:coreProperties>
</file>